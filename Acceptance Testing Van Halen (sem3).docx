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539" w:rsidRPr="00D32539" w:rsidRDefault="00D32539" w:rsidP="00D32539">
      <w:pPr>
        <w:pStyle w:val="Kop1"/>
        <w:rPr>
          <w:rFonts w:eastAsia="Times New Roman"/>
        </w:rPr>
      </w:pPr>
      <w:proofErr w:type="spellStart"/>
      <w:r w:rsidRPr="00D32539">
        <w:rPr>
          <w:rFonts w:eastAsia="Times New Roman"/>
        </w:rPr>
        <w:t>Acceptance</w:t>
      </w:r>
      <w:proofErr w:type="spellEnd"/>
      <w:r w:rsidRPr="00D32539">
        <w:rPr>
          <w:rFonts w:eastAsia="Times New Roman"/>
        </w:rPr>
        <w:t xml:space="preserve"> </w:t>
      </w:r>
      <w:proofErr w:type="spellStart"/>
      <w:r w:rsidRPr="00D32539">
        <w:rPr>
          <w:rFonts w:eastAsia="Times New Roman"/>
        </w:rPr>
        <w:t>testing</w:t>
      </w:r>
      <w:proofErr w:type="spellEnd"/>
      <w:r w:rsidRPr="00D32539">
        <w:rPr>
          <w:rFonts w:eastAsia="Times New Roman"/>
        </w:rPr>
        <w:t xml:space="preserve"> ‘Van Halen Project’</w:t>
      </w:r>
    </w:p>
    <w:p w:rsidR="001F3FC6" w:rsidRPr="008409EB" w:rsidRDefault="001F3FC6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D32539" w:rsidRPr="008409EB" w:rsidRDefault="001F3FC6" w:rsidP="003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8409EB">
        <w:rPr>
          <w:rFonts w:ascii="Arial" w:eastAsia="Times New Roman" w:hAnsi="Arial" w:cs="Arial"/>
          <w:sz w:val="24"/>
          <w:szCs w:val="24"/>
        </w:rPr>
        <w:t xml:space="preserve">- Legend </w:t>
      </w:r>
      <w:r w:rsidR="0033300B" w:rsidRPr="008409EB">
        <w:rPr>
          <w:rFonts w:ascii="Arial" w:eastAsia="Times New Roman" w:hAnsi="Arial" w:cs="Arial"/>
          <w:sz w:val="24"/>
          <w:szCs w:val="24"/>
        </w:rPr>
        <w:t>–</w:t>
      </w:r>
    </w:p>
    <w:p w:rsidR="0033300B" w:rsidRPr="008409EB" w:rsidRDefault="0033300B" w:rsidP="003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:rsidR="001F3FC6" w:rsidRDefault="001F3FC6" w:rsidP="003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u w:val="single"/>
          <w:lang w:val="en-US"/>
        </w:rPr>
      </w:pPr>
      <w:r w:rsidRPr="001F3FC6">
        <w:rPr>
          <w:rFonts w:ascii="Arial" w:eastAsia="Times New Roman" w:hAnsi="Arial" w:cs="Arial"/>
          <w:sz w:val="20"/>
          <w:szCs w:val="20"/>
          <w:u w:val="single"/>
          <w:lang w:val="en-US"/>
        </w:rPr>
        <w:t>Underlined items are system components</w:t>
      </w:r>
    </w:p>
    <w:p w:rsidR="0033300B" w:rsidRPr="001F3FC6" w:rsidRDefault="0033300B" w:rsidP="003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u w:val="single"/>
          <w:lang w:val="en-US"/>
        </w:rPr>
      </w:pPr>
    </w:p>
    <w:p w:rsidR="001F3FC6" w:rsidRDefault="001F3FC6" w:rsidP="003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 w:rsidRPr="001F3FC6">
        <w:rPr>
          <w:rFonts w:ascii="Arial" w:eastAsia="Times New Roman" w:hAnsi="Arial" w:cs="Arial"/>
          <w:sz w:val="20"/>
          <w:szCs w:val="20"/>
          <w:lang w:val="en-US"/>
        </w:rPr>
        <w:t>“Quoted lines are (printed) strings”</w:t>
      </w:r>
    </w:p>
    <w:p w:rsidR="0033300B" w:rsidRPr="001F3FC6" w:rsidRDefault="0033300B" w:rsidP="003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eastAsia="Times New Roman" w:hAnsi="Arial" w:cs="Arial"/>
          <w:sz w:val="25"/>
          <w:szCs w:val="25"/>
          <w:lang w:val="en-US"/>
        </w:rPr>
      </w:pPr>
    </w:p>
    <w:p w:rsidR="001F3FC6" w:rsidRPr="001F3FC6" w:rsidRDefault="001F3FC6" w:rsidP="005623EF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u w:val="single"/>
          <w:lang w:val="en-US"/>
        </w:rPr>
      </w:pPr>
    </w:p>
    <w:p w:rsidR="005623EF" w:rsidRPr="00D32539" w:rsidRDefault="005623EF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  <w:r w:rsidRPr="00880D6C">
        <w:rPr>
          <w:rFonts w:ascii="Arial" w:eastAsia="Times New Roman" w:hAnsi="Arial" w:cs="Arial"/>
          <w:b/>
          <w:sz w:val="25"/>
          <w:szCs w:val="25"/>
          <w:u w:val="single"/>
          <w:lang w:val="en-GB"/>
        </w:rPr>
        <w:t>Case</w:t>
      </w:r>
      <w:r>
        <w:rPr>
          <w:rFonts w:ascii="Arial" w:eastAsia="Times New Roman" w:hAnsi="Arial" w:cs="Arial"/>
          <w:sz w:val="25"/>
          <w:szCs w:val="25"/>
          <w:lang w:val="en-GB"/>
        </w:rPr>
        <w:t xml:space="preserve">: </w:t>
      </w:r>
      <w:r w:rsidRPr="00D32539">
        <w:rPr>
          <w:rFonts w:ascii="Arial" w:eastAsia="Times New Roman" w:hAnsi="Arial" w:cs="Arial"/>
          <w:sz w:val="25"/>
          <w:szCs w:val="25"/>
          <w:lang w:val="en-US"/>
        </w:rPr>
        <w:t xml:space="preserve">As a user, I can create an account in order to use for logging into </w:t>
      </w:r>
    </w:p>
    <w:p w:rsidR="005623EF" w:rsidRDefault="005623EF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5623EF">
        <w:rPr>
          <w:rFonts w:ascii="Arial" w:eastAsia="Times New Roman" w:hAnsi="Arial" w:cs="Arial"/>
          <w:sz w:val="25"/>
          <w:szCs w:val="25"/>
        </w:rPr>
        <w:t>the</w:t>
      </w:r>
      <w:proofErr w:type="spellEnd"/>
      <w:r w:rsidRPr="005623EF">
        <w:rPr>
          <w:rFonts w:ascii="Arial" w:eastAsia="Times New Roman" w:hAnsi="Arial" w:cs="Arial"/>
          <w:sz w:val="25"/>
          <w:szCs w:val="25"/>
        </w:rPr>
        <w:t xml:space="preserve"> web </w:t>
      </w:r>
      <w:proofErr w:type="spellStart"/>
      <w:r w:rsidRPr="005623EF">
        <w:rPr>
          <w:rFonts w:ascii="Arial" w:eastAsia="Times New Roman" w:hAnsi="Arial" w:cs="Arial"/>
          <w:sz w:val="25"/>
          <w:szCs w:val="25"/>
        </w:rPr>
        <w:t>application</w:t>
      </w:r>
      <w:proofErr w:type="spellEnd"/>
      <w:r w:rsidRPr="005623EF">
        <w:rPr>
          <w:rFonts w:ascii="Arial" w:eastAsia="Times New Roman" w:hAnsi="Arial" w:cs="Arial"/>
          <w:sz w:val="25"/>
          <w:szCs w:val="25"/>
        </w:rPr>
        <w:t>.</w:t>
      </w:r>
    </w:p>
    <w:p w:rsidR="00D32539" w:rsidRDefault="00D32539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119"/>
        <w:gridCol w:w="1984"/>
        <w:gridCol w:w="1701"/>
        <w:gridCol w:w="917"/>
      </w:tblGrid>
      <w:tr w:rsidR="005623EF" w:rsidTr="008409E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3EF" w:rsidRDefault="005623EF">
            <w:pPr>
              <w:rPr>
                <w:rFonts w:cstheme="minorHAnsi"/>
              </w:rPr>
            </w:pPr>
            <w:r>
              <w:rPr>
                <w:rFonts w:cstheme="minorHAnsi"/>
              </w:rPr>
              <w:t>ACC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3EF" w:rsidRDefault="005623E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Instruction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3EF" w:rsidRDefault="005623E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Expected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3EF" w:rsidRDefault="005623E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Actual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3EF" w:rsidRDefault="005623EF">
            <w:pPr>
              <w:rPr>
                <w:rFonts w:cstheme="minorHAnsi"/>
              </w:rPr>
            </w:pPr>
            <w:r>
              <w:rPr>
                <w:rFonts w:cstheme="minorHAnsi"/>
              </w:rPr>
              <w:t>Succes?</w:t>
            </w:r>
          </w:p>
        </w:tc>
      </w:tr>
      <w:tr w:rsidR="005623EF" w:rsidRPr="008409EB" w:rsidTr="008409E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3EF" w:rsidRDefault="005623EF">
            <w:pPr>
              <w:rPr>
                <w:rFonts w:cstheme="minorHAnsi"/>
              </w:rPr>
            </w:pPr>
            <w:r>
              <w:rPr>
                <w:rFonts w:cstheme="minorHAnsi"/>
              </w:rPr>
              <w:t>ACC_0.1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539" w:rsidRDefault="005623EF">
            <w:pPr>
              <w:rPr>
                <w:rFonts w:cstheme="minorHAnsi"/>
                <w:lang w:val="en-US"/>
              </w:rPr>
            </w:pPr>
            <w:r w:rsidRPr="005623EF">
              <w:rPr>
                <w:rFonts w:cstheme="minorHAnsi"/>
                <w:lang w:val="en-US"/>
              </w:rPr>
              <w:t>Type “User1” into the f</w:t>
            </w:r>
            <w:r>
              <w:rPr>
                <w:rFonts w:cstheme="minorHAnsi"/>
                <w:lang w:val="en-US"/>
              </w:rPr>
              <w:t xml:space="preserve">ield </w:t>
            </w:r>
            <w:r w:rsidRPr="005623EF">
              <w:rPr>
                <w:rFonts w:cstheme="minorHAnsi"/>
                <w:u w:val="single"/>
                <w:lang w:val="en-US"/>
              </w:rPr>
              <w:t>Username</w:t>
            </w:r>
            <w:r>
              <w:rPr>
                <w:rFonts w:cstheme="minorHAnsi"/>
                <w:lang w:val="en-US"/>
              </w:rPr>
              <w:t>.</w:t>
            </w:r>
            <w:r w:rsidR="00D32539">
              <w:rPr>
                <w:rFonts w:cstheme="minorHAnsi"/>
                <w:lang w:val="en-US"/>
              </w:rPr>
              <w:t xml:space="preserve"> </w:t>
            </w:r>
          </w:p>
          <w:p w:rsidR="00D32539" w:rsidRDefault="005623E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Type “Password1” into the field </w:t>
            </w:r>
            <w:r w:rsidRPr="005623EF">
              <w:rPr>
                <w:rFonts w:cstheme="minorHAnsi"/>
                <w:u w:val="single"/>
                <w:lang w:val="en-US"/>
              </w:rPr>
              <w:t>Password</w:t>
            </w:r>
            <w:r>
              <w:rPr>
                <w:rFonts w:cstheme="minorHAnsi"/>
                <w:lang w:val="en-US"/>
              </w:rPr>
              <w:t xml:space="preserve">. </w:t>
            </w:r>
          </w:p>
          <w:p w:rsidR="005623EF" w:rsidRDefault="005623E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Type “Password1” into the field </w:t>
            </w:r>
            <w:r w:rsidRPr="005623EF">
              <w:rPr>
                <w:rFonts w:cstheme="minorHAnsi"/>
                <w:u w:val="single"/>
                <w:lang w:val="en-US"/>
              </w:rPr>
              <w:t>Verify Password</w:t>
            </w:r>
            <w:r>
              <w:rPr>
                <w:rFonts w:cstheme="minorHAnsi"/>
                <w:lang w:val="en-US"/>
              </w:rPr>
              <w:t xml:space="preserve">. </w:t>
            </w:r>
          </w:p>
          <w:p w:rsidR="005623EF" w:rsidRPr="005623EF" w:rsidRDefault="005623E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Click on the button </w:t>
            </w:r>
            <w:r w:rsidRPr="00513C89">
              <w:rPr>
                <w:rFonts w:cstheme="minorHAnsi"/>
                <w:u w:val="single"/>
                <w:lang w:val="en-US"/>
              </w:rPr>
              <w:t>Create Account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3EF" w:rsidRPr="005623EF" w:rsidRDefault="007808D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 new screen loads with the text “Account created</w:t>
            </w:r>
            <w:r w:rsidR="00880D6C">
              <w:rPr>
                <w:rFonts w:cstheme="minorHAnsi"/>
                <w:lang w:val="en-US"/>
              </w:rPr>
              <w:t>”.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3EF" w:rsidRPr="00D32539" w:rsidRDefault="005623EF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3EF" w:rsidRPr="005623EF" w:rsidRDefault="005623EF">
            <w:pPr>
              <w:rPr>
                <w:rFonts w:cstheme="minorHAnsi"/>
                <w:lang w:val="en-US"/>
              </w:rPr>
            </w:pPr>
          </w:p>
        </w:tc>
      </w:tr>
      <w:tr w:rsidR="005623EF" w:rsidRPr="008409EB" w:rsidTr="008409E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3EF" w:rsidRDefault="005623EF">
            <w:pPr>
              <w:rPr>
                <w:rFonts w:cstheme="minorHAnsi"/>
              </w:rPr>
            </w:pPr>
            <w:r>
              <w:rPr>
                <w:rFonts w:cstheme="minorHAnsi"/>
              </w:rPr>
              <w:t>ACC_0.2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DB" w:rsidRDefault="007808DB" w:rsidP="007808D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Leave the</w:t>
            </w:r>
            <w:r w:rsidRPr="005623EF">
              <w:rPr>
                <w:rFonts w:cstheme="minorHAnsi"/>
                <w:lang w:val="en-US"/>
              </w:rPr>
              <w:t xml:space="preserve"> f</w:t>
            </w:r>
            <w:r>
              <w:rPr>
                <w:rFonts w:cstheme="minorHAnsi"/>
                <w:lang w:val="en-US"/>
              </w:rPr>
              <w:t xml:space="preserve">ield </w:t>
            </w:r>
            <w:r w:rsidRPr="005623EF">
              <w:rPr>
                <w:rFonts w:cstheme="minorHAnsi"/>
                <w:u w:val="single"/>
                <w:lang w:val="en-US"/>
              </w:rPr>
              <w:t>Username</w:t>
            </w:r>
            <w:r>
              <w:rPr>
                <w:rFonts w:cstheme="minorHAnsi"/>
                <w:lang w:val="en-US"/>
              </w:rPr>
              <w:t xml:space="preserve"> empty. Type “Password1” into the field </w:t>
            </w:r>
            <w:r w:rsidRPr="005623EF">
              <w:rPr>
                <w:rFonts w:cstheme="minorHAnsi"/>
                <w:u w:val="single"/>
                <w:lang w:val="en-US"/>
              </w:rPr>
              <w:t>Password</w:t>
            </w:r>
            <w:r>
              <w:rPr>
                <w:rFonts w:cstheme="minorHAnsi"/>
                <w:lang w:val="en-US"/>
              </w:rPr>
              <w:t xml:space="preserve">. Type “Password1” into the field </w:t>
            </w:r>
            <w:r w:rsidRPr="005623EF">
              <w:rPr>
                <w:rFonts w:cstheme="minorHAnsi"/>
                <w:u w:val="single"/>
                <w:lang w:val="en-US"/>
              </w:rPr>
              <w:t>Verify Password</w:t>
            </w:r>
            <w:r>
              <w:rPr>
                <w:rFonts w:cstheme="minorHAnsi"/>
                <w:lang w:val="en-US"/>
              </w:rPr>
              <w:t xml:space="preserve">. </w:t>
            </w:r>
          </w:p>
          <w:p w:rsidR="005623EF" w:rsidRPr="007808DB" w:rsidRDefault="007808DB" w:rsidP="007808D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Click on the button </w:t>
            </w:r>
            <w:r w:rsidRPr="00513C89">
              <w:rPr>
                <w:rFonts w:cstheme="minorHAnsi"/>
                <w:u w:val="single"/>
                <w:lang w:val="en-US"/>
              </w:rPr>
              <w:t>Create Account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3EF" w:rsidRPr="007808DB" w:rsidRDefault="007808D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="008409EB">
              <w:rPr>
                <w:rFonts w:cstheme="minorHAnsi"/>
                <w:lang w:val="en-US"/>
              </w:rPr>
              <w:t xml:space="preserve"> red</w:t>
            </w:r>
            <w:r>
              <w:rPr>
                <w:rFonts w:cstheme="minorHAnsi"/>
                <w:lang w:val="en-US"/>
              </w:rPr>
              <w:t xml:space="preserve"> prompt appears next to the </w:t>
            </w:r>
            <w:r w:rsidRPr="007808DB">
              <w:rPr>
                <w:rFonts w:cstheme="minorHAnsi"/>
                <w:u w:val="single"/>
                <w:lang w:val="en-US"/>
              </w:rPr>
              <w:t>Username</w:t>
            </w:r>
            <w:r>
              <w:rPr>
                <w:rFonts w:cstheme="minorHAnsi"/>
                <w:lang w:val="en-US"/>
              </w:rPr>
              <w:t xml:space="preserve"> field stating</w:t>
            </w:r>
            <w:r w:rsidR="00F75435">
              <w:rPr>
                <w:rFonts w:cstheme="minorHAnsi"/>
                <w:lang w:val="en-US"/>
              </w:rPr>
              <w:t>:</w:t>
            </w:r>
            <w:r>
              <w:rPr>
                <w:rFonts w:cstheme="minorHAnsi"/>
                <w:lang w:val="en-US"/>
              </w:rPr>
              <w:t xml:space="preserve"> “Please enter a username.”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3EF" w:rsidRPr="007808DB" w:rsidRDefault="005623EF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3EF" w:rsidRPr="007808DB" w:rsidRDefault="005623EF">
            <w:pPr>
              <w:rPr>
                <w:rFonts w:cstheme="minorHAnsi"/>
                <w:lang w:val="en-US"/>
              </w:rPr>
            </w:pPr>
          </w:p>
        </w:tc>
      </w:tr>
      <w:tr w:rsidR="005623EF" w:rsidRPr="008409EB" w:rsidTr="008409E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3EF" w:rsidRDefault="005623EF">
            <w:pPr>
              <w:rPr>
                <w:rFonts w:cstheme="minorHAnsi"/>
              </w:rPr>
            </w:pPr>
            <w:r>
              <w:rPr>
                <w:rFonts w:cstheme="minorHAnsi"/>
              </w:rPr>
              <w:t>ACC_0.3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DB" w:rsidRDefault="007808DB" w:rsidP="007808DB">
            <w:pPr>
              <w:rPr>
                <w:rFonts w:cstheme="minorHAnsi"/>
                <w:lang w:val="en-US"/>
              </w:rPr>
            </w:pPr>
            <w:r w:rsidRPr="005623EF">
              <w:rPr>
                <w:rFonts w:cstheme="minorHAnsi"/>
                <w:lang w:val="en-US"/>
              </w:rPr>
              <w:t>Type “User</w:t>
            </w:r>
            <w:r w:rsidR="001717F1">
              <w:rPr>
                <w:rFonts w:cstheme="minorHAnsi"/>
                <w:lang w:val="en-US"/>
              </w:rPr>
              <w:t>2</w:t>
            </w:r>
            <w:r w:rsidRPr="005623EF">
              <w:rPr>
                <w:rFonts w:cstheme="minorHAnsi"/>
                <w:lang w:val="en-US"/>
              </w:rPr>
              <w:t>” into the f</w:t>
            </w:r>
            <w:r>
              <w:rPr>
                <w:rFonts w:cstheme="minorHAnsi"/>
                <w:lang w:val="en-US"/>
              </w:rPr>
              <w:t xml:space="preserve">ield </w:t>
            </w:r>
            <w:r w:rsidRPr="005623EF">
              <w:rPr>
                <w:rFonts w:cstheme="minorHAnsi"/>
                <w:u w:val="single"/>
                <w:lang w:val="en-US"/>
              </w:rPr>
              <w:t>Username</w:t>
            </w:r>
            <w:r>
              <w:rPr>
                <w:rFonts w:cstheme="minorHAnsi"/>
                <w:lang w:val="en-US"/>
              </w:rPr>
              <w:t xml:space="preserve">. Type “Password1” into the field </w:t>
            </w:r>
            <w:r w:rsidRPr="005623EF">
              <w:rPr>
                <w:rFonts w:cstheme="minorHAnsi"/>
                <w:u w:val="single"/>
                <w:lang w:val="en-US"/>
              </w:rPr>
              <w:t>Password</w:t>
            </w:r>
            <w:r>
              <w:rPr>
                <w:rFonts w:cstheme="minorHAnsi"/>
                <w:lang w:val="en-US"/>
              </w:rPr>
              <w:t>. Type “Password</w:t>
            </w:r>
            <w:r w:rsidR="001717F1"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 xml:space="preserve">” into the field </w:t>
            </w:r>
            <w:r w:rsidRPr="005623EF">
              <w:rPr>
                <w:rFonts w:cstheme="minorHAnsi"/>
                <w:u w:val="single"/>
                <w:lang w:val="en-US"/>
              </w:rPr>
              <w:t>Verify Password</w:t>
            </w:r>
            <w:r>
              <w:rPr>
                <w:rFonts w:cstheme="minorHAnsi"/>
                <w:lang w:val="en-US"/>
              </w:rPr>
              <w:t xml:space="preserve">. </w:t>
            </w:r>
          </w:p>
          <w:p w:rsidR="005623EF" w:rsidRPr="007808DB" w:rsidRDefault="007808DB" w:rsidP="007808D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Click on the button </w:t>
            </w:r>
            <w:r w:rsidRPr="00513C89">
              <w:rPr>
                <w:rFonts w:cstheme="minorHAnsi"/>
                <w:u w:val="single"/>
                <w:lang w:val="en-US"/>
              </w:rPr>
              <w:t>Create Account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3EF" w:rsidRPr="007808DB" w:rsidRDefault="001717F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 red prompt appears next to the </w:t>
            </w:r>
            <w:r w:rsidRPr="005623EF">
              <w:rPr>
                <w:rFonts w:cstheme="minorHAnsi"/>
                <w:u w:val="single"/>
                <w:lang w:val="en-US"/>
              </w:rPr>
              <w:t>Verify Password</w:t>
            </w:r>
            <w:r>
              <w:rPr>
                <w:rFonts w:cstheme="minorHAnsi"/>
                <w:lang w:val="en-US"/>
              </w:rPr>
              <w:t xml:space="preserve"> field stating</w:t>
            </w:r>
            <w:r w:rsidR="00F75435">
              <w:rPr>
                <w:rFonts w:cstheme="minorHAnsi"/>
                <w:lang w:val="en-US"/>
              </w:rPr>
              <w:t>:</w:t>
            </w:r>
            <w:r>
              <w:rPr>
                <w:rFonts w:cstheme="minorHAnsi"/>
                <w:lang w:val="en-US"/>
              </w:rPr>
              <w:t xml:space="preserve"> “Passwords do not match.”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3EF" w:rsidRPr="007808DB" w:rsidRDefault="005623EF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3EF" w:rsidRPr="007808DB" w:rsidRDefault="005623EF">
            <w:pPr>
              <w:rPr>
                <w:rFonts w:cstheme="minorHAnsi"/>
                <w:lang w:val="en-US"/>
              </w:rPr>
            </w:pPr>
          </w:p>
        </w:tc>
      </w:tr>
      <w:tr w:rsidR="001717F1" w:rsidRPr="008409EB" w:rsidTr="008409E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F1" w:rsidRDefault="001717F1">
            <w:pPr>
              <w:rPr>
                <w:rFonts w:cstheme="minorHAnsi"/>
              </w:rPr>
            </w:pPr>
            <w:r>
              <w:rPr>
                <w:rFonts w:cstheme="minorHAnsi"/>
              </w:rPr>
              <w:t>ACC_0.4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F1" w:rsidRPr="005623EF" w:rsidRDefault="001717F1" w:rsidP="001717F1">
            <w:pPr>
              <w:rPr>
                <w:rFonts w:cstheme="minorHAnsi"/>
                <w:lang w:val="en-US"/>
              </w:rPr>
            </w:pPr>
            <w:r w:rsidRPr="005623EF">
              <w:rPr>
                <w:rFonts w:cstheme="minorHAnsi"/>
                <w:lang w:val="en-US"/>
              </w:rPr>
              <w:t>Type “User</w:t>
            </w:r>
            <w:r>
              <w:rPr>
                <w:rFonts w:cstheme="minorHAnsi"/>
                <w:lang w:val="en-US"/>
              </w:rPr>
              <w:t>2</w:t>
            </w:r>
            <w:r w:rsidRPr="005623EF">
              <w:rPr>
                <w:rFonts w:cstheme="minorHAnsi"/>
                <w:lang w:val="en-US"/>
              </w:rPr>
              <w:t>” into the f</w:t>
            </w:r>
            <w:r>
              <w:rPr>
                <w:rFonts w:cstheme="minorHAnsi"/>
                <w:lang w:val="en-US"/>
              </w:rPr>
              <w:t xml:space="preserve">ield </w:t>
            </w:r>
            <w:r w:rsidRPr="005623EF">
              <w:rPr>
                <w:rFonts w:cstheme="minorHAnsi"/>
                <w:u w:val="single"/>
                <w:lang w:val="en-US"/>
              </w:rPr>
              <w:t>Username</w:t>
            </w:r>
            <w:r>
              <w:rPr>
                <w:rFonts w:cstheme="minorHAnsi"/>
                <w:lang w:val="en-US"/>
              </w:rPr>
              <w:t>.  Leave the field</w:t>
            </w:r>
            <w:r w:rsidR="00F75435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lang w:val="en-US"/>
              </w:rPr>
              <w:t xml:space="preserve"> </w:t>
            </w:r>
            <w:r w:rsidRPr="005623EF">
              <w:rPr>
                <w:rFonts w:cstheme="minorHAnsi"/>
                <w:u w:val="single"/>
                <w:lang w:val="en-US"/>
              </w:rPr>
              <w:t>Password</w:t>
            </w:r>
            <w:r>
              <w:rPr>
                <w:rFonts w:cstheme="minorHAnsi"/>
                <w:lang w:val="en-US"/>
              </w:rPr>
              <w:t xml:space="preserve"> </w:t>
            </w:r>
            <w:r w:rsidR="00F75435">
              <w:rPr>
                <w:rFonts w:cstheme="minorHAnsi"/>
                <w:lang w:val="en-US"/>
              </w:rPr>
              <w:t xml:space="preserve">and </w:t>
            </w:r>
            <w:r w:rsidR="00F75435" w:rsidRPr="00F75435">
              <w:rPr>
                <w:rFonts w:cstheme="minorHAnsi"/>
                <w:u w:val="single"/>
                <w:lang w:val="en-US"/>
              </w:rPr>
              <w:t>Verify Password</w:t>
            </w:r>
            <w:r w:rsidR="00F75435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empty. </w:t>
            </w:r>
          </w:p>
          <w:p w:rsidR="001717F1" w:rsidRPr="005623EF" w:rsidRDefault="001717F1" w:rsidP="001717F1">
            <w:pPr>
              <w:rPr>
                <w:rFonts w:cstheme="minorHAnsi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F1" w:rsidRDefault="00F7543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 red prompt appears next to the </w:t>
            </w:r>
            <w:r w:rsidRPr="005623EF">
              <w:rPr>
                <w:rFonts w:cstheme="minorHAnsi"/>
                <w:u w:val="single"/>
                <w:lang w:val="en-US"/>
              </w:rPr>
              <w:t>Password</w:t>
            </w:r>
            <w:r>
              <w:rPr>
                <w:rFonts w:cstheme="minorHAnsi"/>
                <w:lang w:val="en-US"/>
              </w:rPr>
              <w:t xml:space="preserve"> field stating: “Please enter a password.”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F1" w:rsidRPr="007808DB" w:rsidRDefault="001717F1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F1" w:rsidRPr="007808DB" w:rsidRDefault="001717F1">
            <w:pPr>
              <w:rPr>
                <w:rFonts w:cstheme="minorHAnsi"/>
                <w:lang w:val="en-US"/>
              </w:rPr>
            </w:pPr>
          </w:p>
        </w:tc>
      </w:tr>
      <w:tr w:rsidR="008409EB" w:rsidRPr="008409EB" w:rsidTr="008409E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EB" w:rsidRPr="008409EB" w:rsidRDefault="008409E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ACC_0.5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EB" w:rsidRDefault="008409EB" w:rsidP="008409E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After creating account ‘User1’, t</w:t>
            </w:r>
            <w:r w:rsidRPr="005623EF">
              <w:rPr>
                <w:rFonts w:cstheme="minorHAnsi"/>
                <w:lang w:val="en-US"/>
              </w:rPr>
              <w:t>ype “User1” into the f</w:t>
            </w:r>
            <w:r>
              <w:rPr>
                <w:rFonts w:cstheme="minorHAnsi"/>
                <w:lang w:val="en-US"/>
              </w:rPr>
              <w:t xml:space="preserve">ield </w:t>
            </w:r>
            <w:r w:rsidRPr="005623EF">
              <w:rPr>
                <w:rFonts w:cstheme="minorHAnsi"/>
                <w:u w:val="single"/>
                <w:lang w:val="en-US"/>
              </w:rPr>
              <w:t>Username</w:t>
            </w:r>
            <w:r>
              <w:rPr>
                <w:rFonts w:cstheme="minorHAnsi"/>
                <w:lang w:val="en-US"/>
              </w:rPr>
              <w:t xml:space="preserve">. </w:t>
            </w:r>
          </w:p>
          <w:p w:rsidR="008409EB" w:rsidRDefault="008409EB" w:rsidP="008409E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Type “Password1” into the field </w:t>
            </w:r>
            <w:r w:rsidRPr="005623EF">
              <w:rPr>
                <w:rFonts w:cstheme="minorHAnsi"/>
                <w:u w:val="single"/>
                <w:lang w:val="en-US"/>
              </w:rPr>
              <w:t>Password</w:t>
            </w:r>
            <w:r>
              <w:rPr>
                <w:rFonts w:cstheme="minorHAnsi"/>
                <w:lang w:val="en-US"/>
              </w:rPr>
              <w:t xml:space="preserve">. </w:t>
            </w:r>
          </w:p>
          <w:p w:rsidR="008409EB" w:rsidRDefault="008409EB" w:rsidP="008409E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Type “Password1” into the field </w:t>
            </w:r>
            <w:r w:rsidRPr="005623EF">
              <w:rPr>
                <w:rFonts w:cstheme="minorHAnsi"/>
                <w:u w:val="single"/>
                <w:lang w:val="en-US"/>
              </w:rPr>
              <w:t>Verify Password</w:t>
            </w:r>
            <w:r>
              <w:rPr>
                <w:rFonts w:cstheme="minorHAnsi"/>
                <w:lang w:val="en-US"/>
              </w:rPr>
              <w:t xml:space="preserve">. </w:t>
            </w:r>
          </w:p>
          <w:p w:rsidR="008409EB" w:rsidRPr="005623EF" w:rsidRDefault="008409EB" w:rsidP="008409E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Click on the button </w:t>
            </w:r>
            <w:r w:rsidRPr="00513C89">
              <w:rPr>
                <w:rFonts w:cstheme="minorHAnsi"/>
                <w:u w:val="single"/>
                <w:lang w:val="en-US"/>
              </w:rPr>
              <w:t>Create Account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EB" w:rsidRDefault="008409E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 red prompt appears next to the Username field stating: “This username already exists, please choose another.”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EB" w:rsidRPr="007808DB" w:rsidRDefault="008409EB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EB" w:rsidRPr="007808DB" w:rsidRDefault="008409EB">
            <w:pPr>
              <w:rPr>
                <w:rFonts w:cstheme="minorHAnsi"/>
                <w:lang w:val="en-US"/>
              </w:rPr>
            </w:pPr>
          </w:p>
        </w:tc>
      </w:tr>
    </w:tbl>
    <w:p w:rsidR="00D32539" w:rsidRDefault="00D32539" w:rsidP="005623EF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u w:val="single"/>
          <w:lang w:val="en-GB"/>
        </w:rPr>
      </w:pPr>
    </w:p>
    <w:p w:rsidR="005623EF" w:rsidRPr="00D32539" w:rsidRDefault="00D32539" w:rsidP="008409EB">
      <w:pPr>
        <w:rPr>
          <w:rFonts w:ascii="Arial" w:eastAsia="Times New Roman" w:hAnsi="Arial" w:cs="Arial"/>
          <w:sz w:val="25"/>
          <w:szCs w:val="25"/>
          <w:lang w:val="en-US"/>
        </w:rPr>
      </w:pPr>
      <w:r>
        <w:rPr>
          <w:rFonts w:ascii="Arial" w:eastAsia="Times New Roman" w:hAnsi="Arial" w:cs="Arial"/>
          <w:b/>
          <w:sz w:val="25"/>
          <w:szCs w:val="25"/>
          <w:u w:val="single"/>
          <w:lang w:val="en-GB"/>
        </w:rPr>
        <w:br w:type="page"/>
      </w:r>
      <w:r w:rsidR="005623EF" w:rsidRPr="00880D6C">
        <w:rPr>
          <w:rFonts w:ascii="Arial" w:eastAsia="Times New Roman" w:hAnsi="Arial" w:cs="Arial"/>
          <w:b/>
          <w:sz w:val="25"/>
          <w:szCs w:val="25"/>
          <w:u w:val="single"/>
          <w:lang w:val="en-GB"/>
        </w:rPr>
        <w:lastRenderedPageBreak/>
        <w:t>Case</w:t>
      </w:r>
      <w:r w:rsidR="005623EF">
        <w:rPr>
          <w:rFonts w:ascii="Arial" w:eastAsia="Times New Roman" w:hAnsi="Arial" w:cs="Arial"/>
          <w:sz w:val="25"/>
          <w:szCs w:val="25"/>
          <w:lang w:val="en-GB"/>
        </w:rPr>
        <w:t xml:space="preserve">: </w:t>
      </w:r>
      <w:r w:rsidR="005623EF" w:rsidRPr="00D32539">
        <w:rPr>
          <w:rFonts w:ascii="Arial" w:eastAsia="Times New Roman" w:hAnsi="Arial" w:cs="Arial"/>
          <w:sz w:val="25"/>
          <w:szCs w:val="25"/>
          <w:lang w:val="en-US"/>
        </w:rPr>
        <w:t>As a user, I can login to the web application in order to use the sorting machine.</w:t>
      </w:r>
    </w:p>
    <w:p w:rsidR="005623EF" w:rsidRPr="00D32539" w:rsidRDefault="005623EF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179"/>
        <w:gridCol w:w="1701"/>
        <w:gridCol w:w="2552"/>
        <w:gridCol w:w="2551"/>
        <w:gridCol w:w="917"/>
      </w:tblGrid>
      <w:tr w:rsidR="001717F1" w:rsidTr="008409EB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F1" w:rsidRDefault="001717F1" w:rsidP="006C4758">
            <w:pPr>
              <w:rPr>
                <w:rFonts w:cstheme="minorHAnsi"/>
              </w:rPr>
            </w:pPr>
            <w:r>
              <w:rPr>
                <w:rFonts w:cstheme="minorHAnsi"/>
              </w:rPr>
              <w:t>INLOG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F1" w:rsidRDefault="001717F1" w:rsidP="006C475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Instruction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F1" w:rsidRDefault="001717F1" w:rsidP="006C475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Expected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F1" w:rsidRDefault="001717F1" w:rsidP="006C475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Actual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7F1" w:rsidRDefault="001717F1" w:rsidP="006C4758">
            <w:pPr>
              <w:rPr>
                <w:rFonts w:cstheme="minorHAnsi"/>
              </w:rPr>
            </w:pPr>
            <w:r>
              <w:rPr>
                <w:rFonts w:cstheme="minorHAnsi"/>
              </w:rPr>
              <w:t>Succes?</w:t>
            </w:r>
          </w:p>
        </w:tc>
      </w:tr>
      <w:tr w:rsidR="001717F1" w:rsidRPr="008409EB" w:rsidTr="008409EB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F1" w:rsidRDefault="001717F1" w:rsidP="006C4758">
            <w:pPr>
              <w:rPr>
                <w:rFonts w:cstheme="minorHAnsi"/>
              </w:rPr>
            </w:pPr>
            <w:r>
              <w:rPr>
                <w:rFonts w:cstheme="minorHAnsi"/>
              </w:rPr>
              <w:t>INLOG_0.1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F1" w:rsidRPr="005623EF" w:rsidRDefault="001717F1" w:rsidP="00F75435">
            <w:pPr>
              <w:rPr>
                <w:rFonts w:cstheme="minorHAnsi"/>
                <w:lang w:val="en-US"/>
              </w:rPr>
            </w:pPr>
            <w:r w:rsidRPr="005623EF">
              <w:rPr>
                <w:rFonts w:cstheme="minorHAnsi"/>
                <w:lang w:val="en-US"/>
              </w:rPr>
              <w:t>Type “User1” into the f</w:t>
            </w:r>
            <w:r>
              <w:rPr>
                <w:rFonts w:cstheme="minorHAnsi"/>
                <w:lang w:val="en-US"/>
              </w:rPr>
              <w:t xml:space="preserve">ield </w:t>
            </w:r>
            <w:r w:rsidRPr="005623EF">
              <w:rPr>
                <w:rFonts w:cstheme="minorHAnsi"/>
                <w:u w:val="single"/>
                <w:lang w:val="en-US"/>
              </w:rPr>
              <w:t>Username</w:t>
            </w:r>
            <w:r>
              <w:rPr>
                <w:rFonts w:cstheme="minorHAnsi"/>
                <w:lang w:val="en-US"/>
              </w:rPr>
              <w:t xml:space="preserve">. Type “Password1” into the field </w:t>
            </w:r>
            <w:r w:rsidRPr="005623EF">
              <w:rPr>
                <w:rFonts w:cstheme="minorHAnsi"/>
                <w:u w:val="single"/>
                <w:lang w:val="en-US"/>
              </w:rPr>
              <w:t>Password</w:t>
            </w:r>
            <w:r>
              <w:rPr>
                <w:rFonts w:cstheme="minorHAnsi"/>
                <w:lang w:val="en-US"/>
              </w:rPr>
              <w:t xml:space="preserve">. </w:t>
            </w:r>
            <w:r w:rsidR="00F75435">
              <w:rPr>
                <w:rFonts w:cstheme="minorHAnsi"/>
                <w:lang w:val="en-US"/>
              </w:rPr>
              <w:t xml:space="preserve">Click on the </w:t>
            </w:r>
            <w:r w:rsidR="00F75435" w:rsidRPr="00F75435">
              <w:rPr>
                <w:rFonts w:cstheme="minorHAnsi"/>
                <w:u w:val="single"/>
                <w:lang w:val="en-US"/>
              </w:rPr>
              <w:t>Login button</w:t>
            </w:r>
            <w:r w:rsidR="00F75435">
              <w:rPr>
                <w:rFonts w:cstheme="minorHAnsi"/>
                <w:lang w:val="en-US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F1" w:rsidRPr="005623EF" w:rsidRDefault="001717F1" w:rsidP="006C475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 new screen loads with the </w:t>
            </w:r>
            <w:r w:rsidR="00F75435">
              <w:rPr>
                <w:rFonts w:cstheme="minorHAnsi"/>
                <w:lang w:val="en-US"/>
              </w:rPr>
              <w:t>application interface.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F1" w:rsidRPr="00D32539" w:rsidRDefault="001717F1" w:rsidP="006C4758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F1" w:rsidRPr="005623EF" w:rsidRDefault="001717F1" w:rsidP="006C4758">
            <w:pPr>
              <w:rPr>
                <w:rFonts w:cstheme="minorHAnsi"/>
                <w:lang w:val="en-US"/>
              </w:rPr>
            </w:pPr>
          </w:p>
        </w:tc>
      </w:tr>
      <w:tr w:rsidR="001717F1" w:rsidRPr="008409EB" w:rsidTr="008409EB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F1" w:rsidRDefault="001717F1" w:rsidP="006C4758">
            <w:pPr>
              <w:rPr>
                <w:rFonts w:cstheme="minorHAnsi"/>
              </w:rPr>
            </w:pPr>
            <w:r>
              <w:rPr>
                <w:rFonts w:cstheme="minorHAnsi"/>
              </w:rPr>
              <w:t>INLOG_0.2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435" w:rsidRDefault="001717F1" w:rsidP="00F7543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Leave the</w:t>
            </w:r>
            <w:r w:rsidRPr="005623EF">
              <w:rPr>
                <w:rFonts w:cstheme="minorHAnsi"/>
                <w:lang w:val="en-US"/>
              </w:rPr>
              <w:t xml:space="preserve"> f</w:t>
            </w:r>
            <w:r>
              <w:rPr>
                <w:rFonts w:cstheme="minorHAnsi"/>
                <w:lang w:val="en-US"/>
              </w:rPr>
              <w:t xml:space="preserve">ield </w:t>
            </w:r>
            <w:r w:rsidRPr="005623EF">
              <w:rPr>
                <w:rFonts w:cstheme="minorHAnsi"/>
                <w:u w:val="single"/>
                <w:lang w:val="en-US"/>
              </w:rPr>
              <w:t>Username</w:t>
            </w:r>
            <w:r>
              <w:rPr>
                <w:rFonts w:cstheme="minorHAnsi"/>
                <w:lang w:val="en-US"/>
              </w:rPr>
              <w:t xml:space="preserve"> empty. Type “Password1” into the field </w:t>
            </w:r>
            <w:r w:rsidRPr="005623EF">
              <w:rPr>
                <w:rFonts w:cstheme="minorHAnsi"/>
                <w:u w:val="single"/>
                <w:lang w:val="en-US"/>
              </w:rPr>
              <w:t>Password</w:t>
            </w:r>
            <w:r>
              <w:rPr>
                <w:rFonts w:cstheme="minorHAnsi"/>
                <w:lang w:val="en-US"/>
              </w:rPr>
              <w:t xml:space="preserve">. </w:t>
            </w:r>
          </w:p>
          <w:p w:rsidR="00F75435" w:rsidRPr="007808DB" w:rsidRDefault="00F75435" w:rsidP="00F7543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Click on the </w:t>
            </w:r>
            <w:r w:rsidRPr="00F75435">
              <w:rPr>
                <w:rFonts w:cstheme="minorHAnsi"/>
                <w:u w:val="single"/>
                <w:lang w:val="en-US"/>
              </w:rPr>
              <w:t>Login button</w:t>
            </w:r>
            <w:r>
              <w:rPr>
                <w:rFonts w:cstheme="minorHAnsi"/>
                <w:lang w:val="en-US"/>
              </w:rPr>
              <w:t>.</w:t>
            </w:r>
          </w:p>
          <w:p w:rsidR="001717F1" w:rsidRPr="007808DB" w:rsidRDefault="001717F1" w:rsidP="006C4758">
            <w:pPr>
              <w:rPr>
                <w:rFonts w:cstheme="minorHAnsi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F1" w:rsidRPr="007808DB" w:rsidRDefault="001717F1" w:rsidP="006C475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 red prompt appears next to the </w:t>
            </w:r>
            <w:r w:rsidRPr="007808DB">
              <w:rPr>
                <w:rFonts w:cstheme="minorHAnsi"/>
                <w:u w:val="single"/>
                <w:lang w:val="en-US"/>
              </w:rPr>
              <w:t>Username</w:t>
            </w:r>
            <w:r>
              <w:rPr>
                <w:rFonts w:cstheme="minorHAnsi"/>
                <w:lang w:val="en-US"/>
              </w:rPr>
              <w:t xml:space="preserve"> field stating</w:t>
            </w:r>
            <w:r w:rsidR="00F75435">
              <w:rPr>
                <w:rFonts w:cstheme="minorHAnsi"/>
                <w:lang w:val="en-US"/>
              </w:rPr>
              <w:t>:</w:t>
            </w:r>
            <w:r>
              <w:rPr>
                <w:rFonts w:cstheme="minorHAnsi"/>
                <w:lang w:val="en-US"/>
              </w:rPr>
              <w:t xml:space="preserve"> “Please enter </w:t>
            </w:r>
            <w:r w:rsidR="00F75435">
              <w:rPr>
                <w:rFonts w:cstheme="minorHAnsi"/>
                <w:lang w:val="en-US"/>
              </w:rPr>
              <w:t>your</w:t>
            </w:r>
            <w:r>
              <w:rPr>
                <w:rFonts w:cstheme="minorHAnsi"/>
                <w:lang w:val="en-US"/>
              </w:rPr>
              <w:t xml:space="preserve"> username.”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F1" w:rsidRPr="007808DB" w:rsidRDefault="001717F1" w:rsidP="006C4758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F1" w:rsidRPr="007808DB" w:rsidRDefault="001717F1" w:rsidP="006C4758">
            <w:pPr>
              <w:rPr>
                <w:rFonts w:cstheme="minorHAnsi"/>
                <w:lang w:val="en-US"/>
              </w:rPr>
            </w:pPr>
          </w:p>
        </w:tc>
      </w:tr>
      <w:tr w:rsidR="001717F1" w:rsidRPr="008409EB" w:rsidTr="008409EB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F1" w:rsidRDefault="001717F1" w:rsidP="006C4758">
            <w:pPr>
              <w:rPr>
                <w:rFonts w:cstheme="minorHAnsi"/>
              </w:rPr>
            </w:pPr>
            <w:r>
              <w:rPr>
                <w:rFonts w:cstheme="minorHAnsi"/>
              </w:rPr>
              <w:t>INLOG_0.3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435" w:rsidRDefault="001717F1" w:rsidP="00F75435">
            <w:pPr>
              <w:rPr>
                <w:rFonts w:cstheme="minorHAnsi"/>
                <w:lang w:val="en-US"/>
              </w:rPr>
            </w:pPr>
            <w:r w:rsidRPr="005623EF">
              <w:rPr>
                <w:rFonts w:cstheme="minorHAnsi"/>
                <w:lang w:val="en-US"/>
              </w:rPr>
              <w:t>Type “User</w:t>
            </w:r>
            <w:r w:rsidR="00F75435">
              <w:rPr>
                <w:rFonts w:cstheme="minorHAnsi"/>
                <w:lang w:val="en-US"/>
              </w:rPr>
              <w:t>1</w:t>
            </w:r>
            <w:r w:rsidRPr="005623EF">
              <w:rPr>
                <w:rFonts w:cstheme="minorHAnsi"/>
                <w:lang w:val="en-US"/>
              </w:rPr>
              <w:t>” into the f</w:t>
            </w:r>
            <w:r>
              <w:rPr>
                <w:rFonts w:cstheme="minorHAnsi"/>
                <w:lang w:val="en-US"/>
              </w:rPr>
              <w:t xml:space="preserve">ield </w:t>
            </w:r>
            <w:r w:rsidRPr="005623EF">
              <w:rPr>
                <w:rFonts w:cstheme="minorHAnsi"/>
                <w:u w:val="single"/>
                <w:lang w:val="en-US"/>
              </w:rPr>
              <w:t>Username</w:t>
            </w:r>
            <w:r>
              <w:rPr>
                <w:rFonts w:cstheme="minorHAnsi"/>
                <w:lang w:val="en-US"/>
              </w:rPr>
              <w:t>. Type “Password</w:t>
            </w:r>
            <w:r w:rsidR="00F75435"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 xml:space="preserve">” into the field </w:t>
            </w:r>
            <w:r w:rsidRPr="005623EF">
              <w:rPr>
                <w:rFonts w:cstheme="minorHAnsi"/>
                <w:u w:val="single"/>
                <w:lang w:val="en-US"/>
              </w:rPr>
              <w:t>Password</w:t>
            </w:r>
            <w:r>
              <w:rPr>
                <w:rFonts w:cstheme="minorHAnsi"/>
                <w:lang w:val="en-US"/>
              </w:rPr>
              <w:t xml:space="preserve">. </w:t>
            </w:r>
          </w:p>
          <w:p w:rsidR="001717F1" w:rsidRPr="007808DB" w:rsidRDefault="00F75435" w:rsidP="006C475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Click on the </w:t>
            </w:r>
            <w:r w:rsidRPr="00F75435">
              <w:rPr>
                <w:rFonts w:cstheme="minorHAnsi"/>
                <w:u w:val="single"/>
                <w:lang w:val="en-US"/>
              </w:rPr>
              <w:t>Login button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F1" w:rsidRPr="007808DB" w:rsidRDefault="001717F1" w:rsidP="006C475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 red prompt appears next to the </w:t>
            </w:r>
            <w:r w:rsidRPr="005623EF">
              <w:rPr>
                <w:rFonts w:cstheme="minorHAnsi"/>
                <w:u w:val="single"/>
                <w:lang w:val="en-US"/>
              </w:rPr>
              <w:t>Password</w:t>
            </w:r>
            <w:r>
              <w:rPr>
                <w:rFonts w:cstheme="minorHAnsi"/>
                <w:lang w:val="en-US"/>
              </w:rPr>
              <w:t xml:space="preserve"> field stating</w:t>
            </w:r>
            <w:r w:rsidR="00F75435">
              <w:rPr>
                <w:rFonts w:cstheme="minorHAnsi"/>
                <w:lang w:val="en-US"/>
              </w:rPr>
              <w:t>:</w:t>
            </w:r>
            <w:r>
              <w:rPr>
                <w:rFonts w:cstheme="minorHAnsi"/>
                <w:lang w:val="en-US"/>
              </w:rPr>
              <w:t xml:space="preserve"> “Password</w:t>
            </w:r>
            <w:r w:rsidR="00F75435">
              <w:rPr>
                <w:rFonts w:cstheme="minorHAnsi"/>
                <w:lang w:val="en-US"/>
              </w:rPr>
              <w:t xml:space="preserve"> incorrect</w:t>
            </w:r>
            <w:r>
              <w:rPr>
                <w:rFonts w:cstheme="minorHAnsi"/>
                <w:lang w:val="en-US"/>
              </w:rPr>
              <w:t>.”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F1" w:rsidRPr="007808DB" w:rsidRDefault="001717F1" w:rsidP="006C4758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7F1" w:rsidRPr="007808DB" w:rsidRDefault="001717F1" w:rsidP="006C4758">
            <w:pPr>
              <w:rPr>
                <w:rFonts w:cstheme="minorHAnsi"/>
                <w:lang w:val="en-US"/>
              </w:rPr>
            </w:pPr>
          </w:p>
        </w:tc>
      </w:tr>
      <w:tr w:rsidR="008409EB" w:rsidRPr="008409EB" w:rsidTr="008409EB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EB" w:rsidRDefault="008409EB" w:rsidP="008409EB">
            <w:pPr>
              <w:rPr>
                <w:rFonts w:cstheme="minorHAnsi"/>
              </w:rPr>
            </w:pPr>
            <w:r>
              <w:rPr>
                <w:rFonts w:cstheme="minorHAnsi"/>
              </w:rPr>
              <w:t>INLOG_0.4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EB" w:rsidRPr="005623EF" w:rsidRDefault="008409EB" w:rsidP="008409EB">
            <w:pPr>
              <w:rPr>
                <w:rFonts w:cstheme="minorHAnsi"/>
                <w:lang w:val="en-US"/>
              </w:rPr>
            </w:pPr>
            <w:r w:rsidRPr="005623EF">
              <w:rPr>
                <w:rFonts w:cstheme="minorHAnsi"/>
                <w:lang w:val="en-US"/>
              </w:rPr>
              <w:t>Type “Us</w:t>
            </w:r>
            <w:r>
              <w:rPr>
                <w:rFonts w:cstheme="minorHAnsi"/>
                <w:lang w:val="en-US"/>
              </w:rPr>
              <w:t>s</w:t>
            </w:r>
            <w:r w:rsidRPr="005623EF">
              <w:rPr>
                <w:rFonts w:cstheme="minorHAnsi"/>
                <w:lang w:val="en-US"/>
              </w:rPr>
              <w:t>er1” into the f</w:t>
            </w:r>
            <w:r>
              <w:rPr>
                <w:rFonts w:cstheme="minorHAnsi"/>
                <w:lang w:val="en-US"/>
              </w:rPr>
              <w:t xml:space="preserve">ield </w:t>
            </w:r>
            <w:r w:rsidRPr="005623EF">
              <w:rPr>
                <w:rFonts w:cstheme="minorHAnsi"/>
                <w:u w:val="single"/>
                <w:lang w:val="en-US"/>
              </w:rPr>
              <w:t>Username</w:t>
            </w:r>
            <w:r>
              <w:rPr>
                <w:rFonts w:cstheme="minorHAnsi"/>
                <w:lang w:val="en-US"/>
              </w:rPr>
              <w:t xml:space="preserve">. Type “Password1” into the field </w:t>
            </w:r>
            <w:r w:rsidRPr="005623EF">
              <w:rPr>
                <w:rFonts w:cstheme="minorHAnsi"/>
                <w:u w:val="single"/>
                <w:lang w:val="en-US"/>
              </w:rPr>
              <w:t>Password</w:t>
            </w:r>
            <w:r>
              <w:rPr>
                <w:rFonts w:cstheme="minorHAnsi"/>
                <w:lang w:val="en-US"/>
              </w:rPr>
              <w:t xml:space="preserve">. Click on the </w:t>
            </w:r>
            <w:r w:rsidRPr="00F75435">
              <w:rPr>
                <w:rFonts w:cstheme="minorHAnsi"/>
                <w:u w:val="single"/>
                <w:lang w:val="en-US"/>
              </w:rPr>
              <w:t>Login button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EB" w:rsidRPr="007808DB" w:rsidRDefault="008409EB" w:rsidP="008409E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 red prompt appears next to the </w:t>
            </w:r>
            <w:r w:rsidRPr="007808DB">
              <w:rPr>
                <w:rFonts w:cstheme="minorHAnsi"/>
                <w:u w:val="single"/>
                <w:lang w:val="en-US"/>
              </w:rPr>
              <w:t>Username</w:t>
            </w:r>
            <w:r>
              <w:rPr>
                <w:rFonts w:cstheme="minorHAnsi"/>
                <w:lang w:val="en-US"/>
              </w:rPr>
              <w:t xml:space="preserve"> field stating: “</w:t>
            </w:r>
            <w:r>
              <w:rPr>
                <w:rFonts w:cstheme="minorHAnsi"/>
                <w:lang w:val="en-US"/>
              </w:rPr>
              <w:t>This user does not exist</w:t>
            </w:r>
            <w:r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Please try again.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EB" w:rsidRPr="007808DB" w:rsidRDefault="008409EB" w:rsidP="008409EB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EB" w:rsidRPr="007808DB" w:rsidRDefault="008409EB" w:rsidP="008409EB">
            <w:pPr>
              <w:rPr>
                <w:rFonts w:cstheme="minorHAnsi"/>
                <w:lang w:val="en-US"/>
              </w:rPr>
            </w:pPr>
          </w:p>
        </w:tc>
      </w:tr>
    </w:tbl>
    <w:p w:rsidR="001717F1" w:rsidRPr="001717F1" w:rsidRDefault="001717F1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:rsidR="005623EF" w:rsidRPr="00D32539" w:rsidRDefault="005623EF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:rsidR="00D426BE" w:rsidRPr="00D32539" w:rsidRDefault="00D426BE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:rsidR="00D426BE" w:rsidRPr="00D32539" w:rsidRDefault="00D426BE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:rsidR="00D426BE" w:rsidRPr="00D32539" w:rsidRDefault="00D426BE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:rsidR="00D426BE" w:rsidRPr="00D32539" w:rsidRDefault="00D426BE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:rsidR="00D426BE" w:rsidRPr="00D32539" w:rsidRDefault="00D426BE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:rsidR="00D426BE" w:rsidRPr="00D32539" w:rsidRDefault="00D426BE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:rsidR="00D426BE" w:rsidRPr="00D32539" w:rsidRDefault="00D426BE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:rsidR="00D426BE" w:rsidRPr="00D32539" w:rsidRDefault="00D426BE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:rsidR="00D426BE" w:rsidRPr="00D32539" w:rsidRDefault="00D426BE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:rsidR="00D426BE" w:rsidRPr="00D32539" w:rsidRDefault="00D426BE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:rsidR="005623EF" w:rsidRPr="00D32539" w:rsidRDefault="005623EF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  <w:r w:rsidRPr="00880D6C">
        <w:rPr>
          <w:rFonts w:ascii="Arial" w:eastAsia="Times New Roman" w:hAnsi="Arial" w:cs="Arial"/>
          <w:b/>
          <w:sz w:val="25"/>
          <w:szCs w:val="25"/>
          <w:u w:val="single"/>
          <w:lang w:val="en-GB"/>
        </w:rPr>
        <w:lastRenderedPageBreak/>
        <w:t>Case</w:t>
      </w:r>
      <w:r>
        <w:rPr>
          <w:rFonts w:ascii="Arial" w:eastAsia="Times New Roman" w:hAnsi="Arial" w:cs="Arial"/>
          <w:sz w:val="25"/>
          <w:szCs w:val="25"/>
          <w:lang w:val="en-GB"/>
        </w:rPr>
        <w:t xml:space="preserve">: </w:t>
      </w:r>
      <w:r w:rsidRPr="00D32539">
        <w:rPr>
          <w:rFonts w:ascii="Arial" w:eastAsia="Times New Roman" w:hAnsi="Arial" w:cs="Arial"/>
          <w:sz w:val="25"/>
          <w:szCs w:val="25"/>
          <w:lang w:val="en-US"/>
        </w:rPr>
        <w:t>As a user, I can start and stop the sorting process form the web interface</w:t>
      </w:r>
    </w:p>
    <w:p w:rsidR="005623EF" w:rsidRPr="00D32539" w:rsidRDefault="005623EF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  <w:r w:rsidRPr="00D32539">
        <w:rPr>
          <w:rFonts w:ascii="Arial" w:eastAsia="Times New Roman" w:hAnsi="Arial" w:cs="Arial"/>
          <w:sz w:val="25"/>
          <w:szCs w:val="25"/>
          <w:lang w:val="en-US"/>
        </w:rPr>
        <w:t>so that the sorting machine can be used safely.</w:t>
      </w:r>
    </w:p>
    <w:p w:rsidR="00D426BE" w:rsidRPr="00D32539" w:rsidRDefault="00D426BE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1701"/>
        <w:gridCol w:w="2552"/>
        <w:gridCol w:w="2551"/>
        <w:gridCol w:w="917"/>
      </w:tblGrid>
      <w:tr w:rsidR="00D426BE" w:rsidTr="006C475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6BE" w:rsidRDefault="00D426BE" w:rsidP="006C4758">
            <w:pPr>
              <w:rPr>
                <w:rFonts w:cstheme="minorHAnsi"/>
              </w:rPr>
            </w:pPr>
            <w:r>
              <w:rPr>
                <w:rFonts w:cstheme="minorHAnsi"/>
              </w:rPr>
              <w:t>STASTO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6BE" w:rsidRDefault="00D426BE" w:rsidP="006C475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Instruction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6BE" w:rsidRDefault="00D426BE" w:rsidP="006C475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Expected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6BE" w:rsidRDefault="00D426BE" w:rsidP="006C475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Actual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6BE" w:rsidRDefault="00D426BE" w:rsidP="006C4758">
            <w:pPr>
              <w:rPr>
                <w:rFonts w:cstheme="minorHAnsi"/>
              </w:rPr>
            </w:pPr>
            <w:r>
              <w:rPr>
                <w:rFonts w:cstheme="minorHAnsi"/>
              </w:rPr>
              <w:t>Succes?</w:t>
            </w:r>
          </w:p>
        </w:tc>
      </w:tr>
      <w:tr w:rsidR="00D426BE" w:rsidRPr="008409EB" w:rsidTr="006C475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BE" w:rsidRDefault="00D426BE" w:rsidP="006C4758">
            <w:pPr>
              <w:rPr>
                <w:rFonts w:cstheme="minorHAnsi"/>
              </w:rPr>
            </w:pPr>
            <w:r>
              <w:rPr>
                <w:rFonts w:cstheme="minorHAnsi"/>
              </w:rPr>
              <w:t>STASTO _0.1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BE" w:rsidRPr="005623EF" w:rsidRDefault="00D426BE" w:rsidP="006C475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When the sorting process is inactive, click on the </w:t>
            </w:r>
            <w:r w:rsidRPr="00D426BE">
              <w:rPr>
                <w:rFonts w:cstheme="minorHAnsi"/>
                <w:u w:val="single"/>
                <w:lang w:val="en-US"/>
              </w:rPr>
              <w:t>Sort button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BE" w:rsidRPr="005623EF" w:rsidRDefault="00D426BE" w:rsidP="006C475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sorting machine begins its sorting process based on the </w:t>
            </w:r>
            <w:r w:rsidR="00880D6C">
              <w:rPr>
                <w:rFonts w:cstheme="minorHAnsi"/>
                <w:lang w:val="en-US"/>
              </w:rPr>
              <w:t xml:space="preserve">previously </w:t>
            </w:r>
            <w:r>
              <w:rPr>
                <w:rFonts w:cstheme="minorHAnsi"/>
                <w:lang w:val="en-US"/>
              </w:rPr>
              <w:t>selected sorting pattern.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BE" w:rsidRPr="00D32539" w:rsidRDefault="00D426BE" w:rsidP="006C4758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BE" w:rsidRPr="005623EF" w:rsidRDefault="00D426BE" w:rsidP="006C4758">
            <w:pPr>
              <w:rPr>
                <w:rFonts w:cstheme="minorHAnsi"/>
                <w:lang w:val="en-US"/>
              </w:rPr>
            </w:pPr>
          </w:p>
        </w:tc>
      </w:tr>
      <w:tr w:rsidR="00D426BE" w:rsidRPr="008409EB" w:rsidTr="006C475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BE" w:rsidRDefault="00D426BE" w:rsidP="006C4758">
            <w:pPr>
              <w:rPr>
                <w:rFonts w:cstheme="minorHAnsi"/>
              </w:rPr>
            </w:pPr>
            <w:r>
              <w:rPr>
                <w:rFonts w:cstheme="minorHAnsi"/>
              </w:rPr>
              <w:t>STASTO _0.2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BE" w:rsidRPr="007808DB" w:rsidRDefault="00D426BE" w:rsidP="006C475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When the sorting process is active, click on the </w:t>
            </w:r>
            <w:r>
              <w:rPr>
                <w:rFonts w:cstheme="minorHAnsi"/>
                <w:u w:val="single"/>
                <w:lang w:val="en-US"/>
              </w:rPr>
              <w:t>Stop</w:t>
            </w:r>
            <w:r w:rsidRPr="00D426BE">
              <w:rPr>
                <w:rFonts w:cstheme="minorHAnsi"/>
                <w:u w:val="single"/>
                <w:lang w:val="en-US"/>
              </w:rPr>
              <w:t xml:space="preserve"> button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BE" w:rsidRPr="007808DB" w:rsidRDefault="00D426BE" w:rsidP="006C475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sorting machine begins its sorting process based on the selected sorting pattern.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BE" w:rsidRPr="007808DB" w:rsidRDefault="00D426BE" w:rsidP="006C4758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BE" w:rsidRPr="007808DB" w:rsidRDefault="00D426BE" w:rsidP="006C4758">
            <w:pPr>
              <w:rPr>
                <w:rFonts w:cstheme="minorHAnsi"/>
                <w:lang w:val="en-US"/>
              </w:rPr>
            </w:pPr>
          </w:p>
        </w:tc>
      </w:tr>
    </w:tbl>
    <w:p w:rsidR="00D426BE" w:rsidRPr="00D426BE" w:rsidRDefault="00D426BE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:rsidR="005623EF" w:rsidRPr="00D32539" w:rsidRDefault="005623EF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:rsidR="005623EF" w:rsidRPr="00D32539" w:rsidRDefault="005623EF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  <w:r w:rsidRPr="00880D6C">
        <w:rPr>
          <w:rFonts w:ascii="Arial" w:eastAsia="Times New Roman" w:hAnsi="Arial" w:cs="Arial"/>
          <w:b/>
          <w:sz w:val="25"/>
          <w:szCs w:val="25"/>
          <w:u w:val="single"/>
          <w:lang w:val="en-GB"/>
        </w:rPr>
        <w:t>Case</w:t>
      </w:r>
      <w:r>
        <w:rPr>
          <w:rFonts w:ascii="Arial" w:eastAsia="Times New Roman" w:hAnsi="Arial" w:cs="Arial"/>
          <w:sz w:val="25"/>
          <w:szCs w:val="25"/>
          <w:lang w:val="en-GB"/>
        </w:rPr>
        <w:t xml:space="preserve">: </w:t>
      </w:r>
      <w:r w:rsidRPr="00D32539">
        <w:rPr>
          <w:rFonts w:ascii="Arial" w:eastAsia="Times New Roman" w:hAnsi="Arial" w:cs="Arial"/>
          <w:sz w:val="25"/>
          <w:szCs w:val="25"/>
          <w:lang w:val="en-US"/>
        </w:rPr>
        <w:t xml:space="preserve">As a user, I can pick colors in order to sort them according to my preferences. </w:t>
      </w:r>
    </w:p>
    <w:p w:rsidR="005623EF" w:rsidRPr="00D32539" w:rsidRDefault="005623EF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1701"/>
        <w:gridCol w:w="2552"/>
        <w:gridCol w:w="2551"/>
        <w:gridCol w:w="917"/>
      </w:tblGrid>
      <w:tr w:rsidR="00D426BE" w:rsidTr="006C475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6BE" w:rsidRDefault="005E6A67" w:rsidP="006C4758">
            <w:pPr>
              <w:rPr>
                <w:rFonts w:cstheme="minorHAnsi"/>
              </w:rPr>
            </w:pPr>
            <w:r>
              <w:rPr>
                <w:rFonts w:cstheme="minorHAnsi"/>
              </w:rPr>
              <w:t>COLSEL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6BE" w:rsidRDefault="00D426BE" w:rsidP="006C475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Instruction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6BE" w:rsidRDefault="00D426BE" w:rsidP="006C475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Expected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6BE" w:rsidRDefault="00D426BE" w:rsidP="006C475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Actual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6BE" w:rsidRDefault="00D426BE" w:rsidP="006C4758">
            <w:pPr>
              <w:rPr>
                <w:rFonts w:cstheme="minorHAnsi"/>
              </w:rPr>
            </w:pPr>
            <w:r>
              <w:rPr>
                <w:rFonts w:cstheme="minorHAnsi"/>
              </w:rPr>
              <w:t>Succes?</w:t>
            </w:r>
          </w:p>
        </w:tc>
      </w:tr>
      <w:tr w:rsidR="00D426BE" w:rsidRPr="008409EB" w:rsidTr="006C475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BE" w:rsidRDefault="005E6A67" w:rsidP="006C475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COLSEL </w:t>
            </w:r>
            <w:r w:rsidR="00D426BE">
              <w:rPr>
                <w:rFonts w:cstheme="minorHAnsi"/>
              </w:rPr>
              <w:t>_0.1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BE" w:rsidRPr="005623EF" w:rsidRDefault="005E6A67" w:rsidP="006C475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In the </w:t>
            </w:r>
            <w:r w:rsidRPr="005E6A67">
              <w:rPr>
                <w:rFonts w:cstheme="minorHAnsi"/>
                <w:u w:val="single"/>
                <w:lang w:val="en-US"/>
              </w:rPr>
              <w:t>Color Selection</w:t>
            </w:r>
            <w:r>
              <w:rPr>
                <w:rFonts w:cstheme="minorHAnsi"/>
                <w:lang w:val="en-US"/>
              </w:rPr>
              <w:t xml:space="preserve"> menu, </w:t>
            </w:r>
            <w:r w:rsidR="00BE24E3">
              <w:rPr>
                <w:rFonts w:cstheme="minorHAnsi"/>
                <w:lang w:val="en-US"/>
              </w:rPr>
              <w:t xml:space="preserve">use the selection tool to </w:t>
            </w:r>
            <w:r w:rsidR="0017166F">
              <w:rPr>
                <w:rFonts w:cstheme="minorHAnsi"/>
                <w:lang w:val="en-US"/>
              </w:rPr>
              <w:t>pick a color.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BE" w:rsidRDefault="0017166F" w:rsidP="006C475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screen displays “Sort all skittles of the [color] color?”.</w:t>
            </w:r>
          </w:p>
          <w:p w:rsidR="0017166F" w:rsidRPr="005623EF" w:rsidRDefault="0017166F" w:rsidP="006C475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Also displays a </w:t>
            </w:r>
            <w:r w:rsidRPr="0017166F">
              <w:rPr>
                <w:rFonts w:cstheme="minorHAnsi"/>
                <w:u w:val="single"/>
                <w:lang w:val="en-US"/>
              </w:rPr>
              <w:t>Sort Button</w:t>
            </w:r>
            <w:r>
              <w:rPr>
                <w:rFonts w:cstheme="minorHAnsi"/>
                <w:lang w:val="en-US"/>
              </w:rPr>
              <w:t xml:space="preserve"> and a </w:t>
            </w:r>
            <w:r w:rsidRPr="0017166F">
              <w:rPr>
                <w:rFonts w:cstheme="minorHAnsi"/>
                <w:u w:val="single"/>
                <w:lang w:val="en-US"/>
              </w:rPr>
              <w:t>Cancel button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BE" w:rsidRPr="00D32539" w:rsidRDefault="00D426BE" w:rsidP="006C4758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BE" w:rsidRPr="005623EF" w:rsidRDefault="00D426BE" w:rsidP="006C4758">
            <w:pPr>
              <w:rPr>
                <w:rFonts w:cstheme="minorHAnsi"/>
                <w:lang w:val="en-US"/>
              </w:rPr>
            </w:pPr>
          </w:p>
        </w:tc>
      </w:tr>
    </w:tbl>
    <w:p w:rsidR="00D426BE" w:rsidRPr="00D426BE" w:rsidRDefault="00D426BE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:rsidR="005623EF" w:rsidRPr="00D32539" w:rsidRDefault="005623EF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  <w:r w:rsidRPr="00880D6C">
        <w:rPr>
          <w:rFonts w:ascii="Arial" w:eastAsia="Times New Roman" w:hAnsi="Arial" w:cs="Arial"/>
          <w:b/>
          <w:sz w:val="25"/>
          <w:szCs w:val="25"/>
          <w:u w:val="single"/>
          <w:lang w:val="en-GB"/>
        </w:rPr>
        <w:t>Case</w:t>
      </w:r>
      <w:r>
        <w:rPr>
          <w:rFonts w:ascii="Arial" w:eastAsia="Times New Roman" w:hAnsi="Arial" w:cs="Arial"/>
          <w:sz w:val="25"/>
          <w:szCs w:val="25"/>
          <w:lang w:val="en-GB"/>
        </w:rPr>
        <w:t xml:space="preserve">: </w:t>
      </w:r>
      <w:r w:rsidRPr="00D32539">
        <w:rPr>
          <w:rFonts w:ascii="Arial" w:eastAsia="Times New Roman" w:hAnsi="Arial" w:cs="Arial"/>
          <w:sz w:val="25"/>
          <w:szCs w:val="25"/>
          <w:lang w:val="en-US"/>
        </w:rPr>
        <w:t>As a user, I can sort all different colors to different containers.</w:t>
      </w:r>
    </w:p>
    <w:p w:rsidR="00880D6C" w:rsidRPr="00D32539" w:rsidRDefault="00880D6C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1701"/>
        <w:gridCol w:w="2552"/>
        <w:gridCol w:w="2551"/>
        <w:gridCol w:w="917"/>
      </w:tblGrid>
      <w:tr w:rsidR="0017166F" w:rsidTr="006C475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6F" w:rsidRDefault="0017166F" w:rsidP="006C4758">
            <w:pPr>
              <w:rPr>
                <w:rFonts w:cstheme="minorHAnsi"/>
              </w:rPr>
            </w:pPr>
            <w:r>
              <w:rPr>
                <w:rFonts w:cstheme="minorHAnsi"/>
              </w:rPr>
              <w:t>SORTALL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6F" w:rsidRDefault="0017166F" w:rsidP="006C475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Instruction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6F" w:rsidRDefault="0017166F" w:rsidP="006C475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Expected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6F" w:rsidRDefault="0017166F" w:rsidP="006C475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Actual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66F" w:rsidRDefault="0017166F" w:rsidP="006C4758">
            <w:pPr>
              <w:rPr>
                <w:rFonts w:cstheme="minorHAnsi"/>
              </w:rPr>
            </w:pPr>
            <w:r>
              <w:rPr>
                <w:rFonts w:cstheme="minorHAnsi"/>
              </w:rPr>
              <w:t>Succes?</w:t>
            </w:r>
          </w:p>
        </w:tc>
      </w:tr>
      <w:tr w:rsidR="0017166F" w:rsidRPr="008409EB" w:rsidTr="006C475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66F" w:rsidRDefault="0017166F" w:rsidP="006C4758">
            <w:pPr>
              <w:rPr>
                <w:rFonts w:cstheme="minorHAnsi"/>
              </w:rPr>
            </w:pPr>
            <w:r>
              <w:rPr>
                <w:rFonts w:cstheme="minorHAnsi"/>
              </w:rPr>
              <w:t>SORTALL _0.1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66F" w:rsidRDefault="0017166F" w:rsidP="006C475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When the sorting process is inactive, click on the </w:t>
            </w:r>
            <w:r w:rsidRPr="00D426BE">
              <w:rPr>
                <w:rFonts w:cstheme="minorHAnsi"/>
                <w:u w:val="single"/>
                <w:lang w:val="en-US"/>
              </w:rPr>
              <w:t>Sort button</w:t>
            </w:r>
            <w:r>
              <w:rPr>
                <w:rFonts w:cstheme="minorHAnsi"/>
                <w:lang w:val="en-US"/>
              </w:rPr>
              <w:t>.</w:t>
            </w:r>
          </w:p>
          <w:p w:rsidR="00D32539" w:rsidRPr="005623EF" w:rsidRDefault="00D32539" w:rsidP="006C4758">
            <w:pPr>
              <w:rPr>
                <w:rFonts w:cstheme="minorHAnsi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66F" w:rsidRPr="005623EF" w:rsidRDefault="0017166F" w:rsidP="006C475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sorting machine begins its sorting process based on the selected sorting pattern.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66F" w:rsidRPr="00D32539" w:rsidRDefault="0017166F" w:rsidP="006C4758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66F" w:rsidRPr="005623EF" w:rsidRDefault="0017166F" w:rsidP="006C4758">
            <w:pPr>
              <w:rPr>
                <w:rFonts w:cstheme="minorHAnsi"/>
                <w:lang w:val="en-US"/>
              </w:rPr>
            </w:pPr>
          </w:p>
        </w:tc>
      </w:tr>
      <w:tr w:rsidR="0017166F" w:rsidRPr="008409EB" w:rsidTr="006C475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66F" w:rsidRDefault="0017166F" w:rsidP="006C4758">
            <w:pPr>
              <w:rPr>
                <w:rFonts w:cstheme="minorHAnsi"/>
              </w:rPr>
            </w:pPr>
            <w:r>
              <w:rPr>
                <w:rFonts w:cstheme="minorHAnsi"/>
              </w:rPr>
              <w:t>SORTALL _0.2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66F" w:rsidRDefault="0017166F" w:rsidP="006C475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When the sorting process is active, click on the </w:t>
            </w:r>
            <w:r>
              <w:rPr>
                <w:rFonts w:cstheme="minorHAnsi"/>
                <w:u w:val="single"/>
                <w:lang w:val="en-US"/>
              </w:rPr>
              <w:t>Stop</w:t>
            </w:r>
            <w:r w:rsidRPr="00D426BE">
              <w:rPr>
                <w:rFonts w:cstheme="minorHAnsi"/>
                <w:u w:val="single"/>
                <w:lang w:val="en-US"/>
              </w:rPr>
              <w:t xml:space="preserve"> button</w:t>
            </w:r>
            <w:r>
              <w:rPr>
                <w:rFonts w:cstheme="minorHAnsi"/>
                <w:lang w:val="en-US"/>
              </w:rPr>
              <w:t>.</w:t>
            </w:r>
          </w:p>
          <w:p w:rsidR="00D32539" w:rsidRPr="007808DB" w:rsidRDefault="00D32539" w:rsidP="006C4758">
            <w:pPr>
              <w:rPr>
                <w:rFonts w:cstheme="minorHAnsi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66F" w:rsidRPr="007808DB" w:rsidRDefault="0017166F" w:rsidP="006C475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sorting machine begins its sorting process based on the selected sorting pattern.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66F" w:rsidRPr="007808DB" w:rsidRDefault="0017166F" w:rsidP="006C4758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66F" w:rsidRPr="007808DB" w:rsidRDefault="0017166F" w:rsidP="006C4758">
            <w:pPr>
              <w:rPr>
                <w:rFonts w:cstheme="minorHAnsi"/>
                <w:lang w:val="en-US"/>
              </w:rPr>
            </w:pPr>
          </w:p>
        </w:tc>
      </w:tr>
    </w:tbl>
    <w:p w:rsidR="0017166F" w:rsidRPr="0017166F" w:rsidRDefault="0017166F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:rsidR="005623EF" w:rsidRPr="00D32539" w:rsidRDefault="005623EF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:rsidR="00880D6C" w:rsidRPr="00D32539" w:rsidRDefault="00880D6C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:rsidR="00880D6C" w:rsidRPr="00D32539" w:rsidRDefault="00880D6C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:rsidR="008409EB" w:rsidRDefault="008409EB">
      <w:pPr>
        <w:rPr>
          <w:rFonts w:ascii="Arial" w:eastAsia="Times New Roman" w:hAnsi="Arial" w:cs="Arial"/>
          <w:sz w:val="25"/>
          <w:szCs w:val="25"/>
          <w:lang w:val="en-US"/>
        </w:rPr>
      </w:pPr>
      <w:r>
        <w:rPr>
          <w:rFonts w:ascii="Arial" w:eastAsia="Times New Roman" w:hAnsi="Arial" w:cs="Arial"/>
          <w:sz w:val="25"/>
          <w:szCs w:val="25"/>
          <w:lang w:val="en-US"/>
        </w:rPr>
        <w:br w:type="page"/>
      </w:r>
    </w:p>
    <w:p w:rsidR="005623EF" w:rsidRPr="00D32539" w:rsidRDefault="005623EF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  <w:r w:rsidRPr="00880D6C">
        <w:rPr>
          <w:rFonts w:ascii="Arial" w:eastAsia="Times New Roman" w:hAnsi="Arial" w:cs="Arial"/>
          <w:b/>
          <w:sz w:val="25"/>
          <w:szCs w:val="25"/>
          <w:u w:val="single"/>
          <w:lang w:val="en-GB"/>
        </w:rPr>
        <w:lastRenderedPageBreak/>
        <w:t>Case</w:t>
      </w:r>
      <w:r>
        <w:rPr>
          <w:rFonts w:ascii="Arial" w:eastAsia="Times New Roman" w:hAnsi="Arial" w:cs="Arial"/>
          <w:sz w:val="25"/>
          <w:szCs w:val="25"/>
          <w:lang w:val="en-GB"/>
        </w:rPr>
        <w:t xml:space="preserve">: </w:t>
      </w:r>
      <w:r w:rsidRPr="00D32539">
        <w:rPr>
          <w:rFonts w:ascii="Arial" w:eastAsia="Times New Roman" w:hAnsi="Arial" w:cs="Arial"/>
          <w:sz w:val="25"/>
          <w:szCs w:val="25"/>
          <w:lang w:val="en-US"/>
        </w:rPr>
        <w:t>As a user, I can enter an amount so that the sorting machine will stop</w:t>
      </w:r>
    </w:p>
    <w:p w:rsidR="005623EF" w:rsidRPr="00D32539" w:rsidRDefault="005623EF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  <w:r w:rsidRPr="00D32539">
        <w:rPr>
          <w:rFonts w:ascii="Arial" w:eastAsia="Times New Roman" w:hAnsi="Arial" w:cs="Arial"/>
          <w:sz w:val="25"/>
          <w:szCs w:val="25"/>
          <w:lang w:val="en-US"/>
        </w:rPr>
        <w:t>sorting once that number is</w:t>
      </w:r>
      <w:r>
        <w:rPr>
          <w:rFonts w:ascii="Arial" w:eastAsia="Times New Roman" w:hAnsi="Arial" w:cs="Arial"/>
          <w:sz w:val="25"/>
          <w:szCs w:val="25"/>
          <w:lang w:val="en-GB"/>
        </w:rPr>
        <w:t xml:space="preserve"> </w:t>
      </w:r>
      <w:r w:rsidRPr="00D32539">
        <w:rPr>
          <w:rFonts w:ascii="Arial" w:eastAsia="Times New Roman" w:hAnsi="Arial" w:cs="Arial"/>
          <w:sz w:val="25"/>
          <w:szCs w:val="25"/>
          <w:lang w:val="en-US"/>
        </w:rPr>
        <w:t>reached.</w:t>
      </w:r>
    </w:p>
    <w:p w:rsidR="00880D6C" w:rsidRPr="00D32539" w:rsidRDefault="00880D6C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456"/>
        <w:gridCol w:w="1679"/>
        <w:gridCol w:w="2488"/>
        <w:gridCol w:w="2476"/>
        <w:gridCol w:w="917"/>
      </w:tblGrid>
      <w:tr w:rsidR="00880D6C" w:rsidTr="00676ED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D6C" w:rsidRDefault="00880D6C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AMOUNT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D6C" w:rsidRDefault="00880D6C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Instruction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D6C" w:rsidRDefault="00880D6C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Expected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D6C" w:rsidRDefault="00880D6C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Actual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D6C" w:rsidRDefault="00880D6C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Succes?</w:t>
            </w:r>
          </w:p>
        </w:tc>
      </w:tr>
      <w:tr w:rsidR="00880D6C" w:rsidRPr="008409EB" w:rsidTr="00676ED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6C" w:rsidRDefault="00880D6C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AMOUNT_0.1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6C" w:rsidRPr="005623EF" w:rsidRDefault="00880D6C" w:rsidP="00676E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From the </w:t>
            </w:r>
            <w:r w:rsidRPr="009E3EB2">
              <w:rPr>
                <w:rFonts w:cstheme="minorHAnsi"/>
                <w:u w:val="single"/>
                <w:lang w:val="en-US"/>
              </w:rPr>
              <w:t>Sort All menu</w:t>
            </w:r>
            <w:r>
              <w:rPr>
                <w:rFonts w:cstheme="minorHAnsi"/>
                <w:lang w:val="en-US"/>
              </w:rPr>
              <w:t xml:space="preserve"> add a specific amount of total Skittles to be sorted.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6C" w:rsidRPr="005623EF" w:rsidRDefault="00880D6C" w:rsidP="00676E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machine should start sorting Skittles until the chosen amount is reached (or there are no mores Skittles left).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6C" w:rsidRPr="00D32539" w:rsidRDefault="00880D6C" w:rsidP="00676EDF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6C" w:rsidRPr="005623EF" w:rsidRDefault="00880D6C" w:rsidP="00676EDF">
            <w:pPr>
              <w:rPr>
                <w:rFonts w:cstheme="minorHAnsi"/>
                <w:lang w:val="en-US"/>
              </w:rPr>
            </w:pPr>
          </w:p>
        </w:tc>
      </w:tr>
    </w:tbl>
    <w:p w:rsidR="00880D6C" w:rsidRPr="00880D6C" w:rsidRDefault="00880D6C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:rsidR="005623EF" w:rsidRPr="00D32539" w:rsidRDefault="005623EF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:rsidR="005623EF" w:rsidRPr="00D32539" w:rsidRDefault="005623EF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  <w:r w:rsidRPr="002E4723">
        <w:rPr>
          <w:rFonts w:ascii="Arial" w:eastAsia="Times New Roman" w:hAnsi="Arial" w:cs="Arial"/>
          <w:b/>
          <w:sz w:val="25"/>
          <w:szCs w:val="25"/>
          <w:u w:val="single"/>
          <w:lang w:val="en-GB"/>
        </w:rPr>
        <w:t>Case</w:t>
      </w:r>
      <w:r>
        <w:rPr>
          <w:rFonts w:ascii="Arial" w:eastAsia="Times New Roman" w:hAnsi="Arial" w:cs="Arial"/>
          <w:sz w:val="25"/>
          <w:szCs w:val="25"/>
          <w:lang w:val="en-GB"/>
        </w:rPr>
        <w:t xml:space="preserve">: </w:t>
      </w:r>
      <w:r w:rsidRPr="00D32539">
        <w:rPr>
          <w:rFonts w:ascii="Arial" w:eastAsia="Times New Roman" w:hAnsi="Arial" w:cs="Arial"/>
          <w:sz w:val="25"/>
          <w:szCs w:val="25"/>
          <w:lang w:val="en-US"/>
        </w:rPr>
        <w:t>As a user, I can enter an amount and color so that the sorting machine will stop sorting once the number of the given color is reached.</w:t>
      </w:r>
    </w:p>
    <w:p w:rsidR="00880D6C" w:rsidRPr="00D32539" w:rsidRDefault="00880D6C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811"/>
        <w:gridCol w:w="1628"/>
        <w:gridCol w:w="2360"/>
        <w:gridCol w:w="2300"/>
        <w:gridCol w:w="917"/>
      </w:tblGrid>
      <w:tr w:rsidR="00880D6C" w:rsidTr="002E4723"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D6C" w:rsidRDefault="00880D6C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AMOUNTCOL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D6C" w:rsidRDefault="00880D6C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Instruction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D6C" w:rsidRDefault="00880D6C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Expected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D6C" w:rsidRDefault="00880D6C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Actual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D6C" w:rsidRDefault="00880D6C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Succes?</w:t>
            </w:r>
          </w:p>
        </w:tc>
      </w:tr>
      <w:tr w:rsidR="00880D6C" w:rsidRPr="008409EB" w:rsidTr="002E4723"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6C" w:rsidRDefault="00880D6C" w:rsidP="00880D6C">
            <w:pPr>
              <w:rPr>
                <w:rFonts w:cstheme="minorHAnsi"/>
              </w:rPr>
            </w:pPr>
            <w:r>
              <w:rPr>
                <w:rFonts w:cstheme="minorHAnsi"/>
              </w:rPr>
              <w:t>AMOUNTCOL_0.1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6C" w:rsidRPr="005623EF" w:rsidRDefault="00880D6C" w:rsidP="00880D6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Once a color is selected, enter a specific amount of that color to be sorted and press the </w:t>
            </w:r>
            <w:r w:rsidRPr="009E3EB2">
              <w:rPr>
                <w:rFonts w:cstheme="minorHAnsi"/>
                <w:u w:val="single"/>
                <w:lang w:val="en-US"/>
              </w:rPr>
              <w:t>Sort button.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6C" w:rsidRPr="005623EF" w:rsidRDefault="00880D6C" w:rsidP="00880D6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machine should start sorting Skittles until the chosen amount of the designated color is reached (or there are no mores Skittles left).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6C" w:rsidRPr="00D32539" w:rsidRDefault="00880D6C" w:rsidP="00880D6C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6C" w:rsidRPr="005623EF" w:rsidRDefault="00880D6C" w:rsidP="00880D6C">
            <w:pPr>
              <w:rPr>
                <w:rFonts w:cstheme="minorHAnsi"/>
                <w:lang w:val="en-US"/>
              </w:rPr>
            </w:pPr>
          </w:p>
        </w:tc>
      </w:tr>
    </w:tbl>
    <w:p w:rsidR="00833754" w:rsidRDefault="00833754" w:rsidP="001F3FC6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/>
        </w:rPr>
      </w:pPr>
    </w:p>
    <w:p w:rsidR="005623EF" w:rsidRPr="00835BB4" w:rsidRDefault="005623EF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/>
        </w:rPr>
      </w:pPr>
    </w:p>
    <w:p w:rsidR="005623EF" w:rsidRPr="00D32539" w:rsidRDefault="005623EF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  <w:r w:rsidRPr="002E4723">
        <w:rPr>
          <w:rFonts w:ascii="Arial" w:eastAsia="Times New Roman" w:hAnsi="Arial" w:cs="Arial"/>
          <w:b/>
          <w:sz w:val="25"/>
          <w:szCs w:val="25"/>
          <w:u w:val="single"/>
          <w:lang w:val="en-GB"/>
        </w:rPr>
        <w:t>Case</w:t>
      </w:r>
      <w:r>
        <w:rPr>
          <w:rFonts w:ascii="Arial" w:eastAsia="Times New Roman" w:hAnsi="Arial" w:cs="Arial"/>
          <w:sz w:val="25"/>
          <w:szCs w:val="25"/>
          <w:lang w:val="en-GB"/>
        </w:rPr>
        <w:t xml:space="preserve">: </w:t>
      </w:r>
      <w:r w:rsidRPr="00D32539">
        <w:rPr>
          <w:rFonts w:ascii="Arial" w:eastAsia="Times New Roman" w:hAnsi="Arial" w:cs="Arial"/>
          <w:sz w:val="25"/>
          <w:szCs w:val="25"/>
          <w:lang w:val="en-US"/>
        </w:rPr>
        <w:t>As a user, I receive feedback from the system in order to monitor the status of the sorting job and the machine.</w:t>
      </w:r>
    </w:p>
    <w:p w:rsidR="002E4723" w:rsidRPr="00D32539" w:rsidRDefault="002E4723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290"/>
        <w:gridCol w:w="1701"/>
        <w:gridCol w:w="2552"/>
        <w:gridCol w:w="2551"/>
        <w:gridCol w:w="917"/>
      </w:tblGrid>
      <w:tr w:rsidR="002E4723" w:rsidTr="00833754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723" w:rsidRDefault="002E4723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723" w:rsidRDefault="002E4723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Instruction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723" w:rsidRDefault="002E4723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Expected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723" w:rsidRDefault="002E4723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Actual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723" w:rsidRDefault="002E4723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Succes?</w:t>
            </w:r>
          </w:p>
        </w:tc>
      </w:tr>
      <w:tr w:rsidR="002E4723" w:rsidRPr="005623EF" w:rsidTr="00833754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23" w:rsidRDefault="002E4723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STATUS_0.1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23" w:rsidRDefault="002E4723" w:rsidP="00676E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When the system is not sorting, consult the </w:t>
            </w:r>
            <w:r w:rsidRPr="002E4723">
              <w:rPr>
                <w:rFonts w:cstheme="minorHAnsi"/>
                <w:u w:val="single"/>
                <w:lang w:val="en-US"/>
              </w:rPr>
              <w:t>Status readout</w:t>
            </w:r>
            <w:r>
              <w:rPr>
                <w:rFonts w:cstheme="minorHAnsi"/>
                <w:lang w:val="en-US"/>
              </w:rPr>
              <w:t xml:space="preserve">.  </w:t>
            </w:r>
          </w:p>
          <w:p w:rsidR="00833754" w:rsidRPr="005623EF" w:rsidRDefault="00833754" w:rsidP="00676EDF">
            <w:pPr>
              <w:rPr>
                <w:rFonts w:cstheme="minorHAnsi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23" w:rsidRPr="005623EF" w:rsidRDefault="002E4723" w:rsidP="00676EDF">
            <w:pPr>
              <w:rPr>
                <w:rFonts w:cstheme="minorHAnsi"/>
                <w:lang w:val="en-US"/>
              </w:rPr>
            </w:pPr>
            <w:r w:rsidRPr="00833754">
              <w:rPr>
                <w:rFonts w:cstheme="minorHAnsi"/>
                <w:u w:val="single"/>
                <w:lang w:val="en-US"/>
              </w:rPr>
              <w:t>Status readout</w:t>
            </w:r>
            <w:r>
              <w:rPr>
                <w:rFonts w:cstheme="minorHAnsi"/>
                <w:lang w:val="en-US"/>
              </w:rPr>
              <w:t xml:space="preserve"> </w:t>
            </w:r>
            <w:r w:rsidR="00833754">
              <w:rPr>
                <w:rFonts w:cstheme="minorHAnsi"/>
                <w:lang w:val="en-US"/>
              </w:rPr>
              <w:t xml:space="preserve">reads </w:t>
            </w:r>
            <w:r>
              <w:rPr>
                <w:rFonts w:cstheme="minorHAnsi"/>
                <w:lang w:val="en-US"/>
              </w:rPr>
              <w:t>“Idle”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23" w:rsidRDefault="002E4723" w:rsidP="00676EDF">
            <w:pPr>
              <w:rPr>
                <w:rFonts w:cstheme="minorHAnsi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23" w:rsidRPr="005623EF" w:rsidRDefault="002E4723" w:rsidP="00676EDF">
            <w:pPr>
              <w:rPr>
                <w:rFonts w:cstheme="minorHAnsi"/>
                <w:lang w:val="en-US"/>
              </w:rPr>
            </w:pPr>
          </w:p>
        </w:tc>
      </w:tr>
      <w:tr w:rsidR="00833754" w:rsidRPr="008409EB" w:rsidTr="00833754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754" w:rsidRDefault="00833754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STATUS_0.2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754" w:rsidRDefault="00833754" w:rsidP="00676E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When the system is not sorting because there are no more Skittles, consult the </w:t>
            </w:r>
            <w:r w:rsidRPr="002E4723">
              <w:rPr>
                <w:rFonts w:cstheme="minorHAnsi"/>
                <w:u w:val="single"/>
                <w:lang w:val="en-US"/>
              </w:rPr>
              <w:t>Status readout</w:t>
            </w:r>
            <w:r>
              <w:rPr>
                <w:rFonts w:cstheme="minorHAnsi"/>
                <w:lang w:val="en-US"/>
              </w:rPr>
              <w:t>.</w:t>
            </w:r>
          </w:p>
          <w:p w:rsidR="00833754" w:rsidRDefault="00833754" w:rsidP="00676E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754" w:rsidRDefault="00833754" w:rsidP="00676EDF">
            <w:pPr>
              <w:rPr>
                <w:rFonts w:cstheme="minorHAnsi"/>
                <w:lang w:val="en-US"/>
              </w:rPr>
            </w:pPr>
            <w:r w:rsidRPr="00833754">
              <w:rPr>
                <w:rFonts w:cstheme="minorHAnsi"/>
                <w:u w:val="single"/>
                <w:lang w:val="en-US"/>
              </w:rPr>
              <w:t>Status readout</w:t>
            </w:r>
            <w:r>
              <w:rPr>
                <w:rFonts w:cstheme="minorHAnsi"/>
                <w:lang w:val="en-US"/>
              </w:rPr>
              <w:t xml:space="preserve"> reads “No Skittles available”.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754" w:rsidRPr="00833754" w:rsidRDefault="00833754" w:rsidP="00676EDF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754" w:rsidRPr="005623EF" w:rsidRDefault="00833754" w:rsidP="00676EDF">
            <w:pPr>
              <w:rPr>
                <w:rFonts w:cstheme="minorHAnsi"/>
                <w:lang w:val="en-US"/>
              </w:rPr>
            </w:pPr>
          </w:p>
        </w:tc>
      </w:tr>
      <w:tr w:rsidR="002E4723" w:rsidRPr="008409EB" w:rsidTr="00833754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23" w:rsidRPr="00880D6C" w:rsidRDefault="002E4723" w:rsidP="00676E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STATUS_0.</w:t>
            </w:r>
            <w:r w:rsidR="00833754">
              <w:rPr>
                <w:rFonts w:cstheme="minorHAnsi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754" w:rsidRDefault="002E4723" w:rsidP="00676E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When the system is </w:t>
            </w:r>
            <w:r w:rsidR="00833754">
              <w:rPr>
                <w:rFonts w:cstheme="minorHAnsi"/>
                <w:lang w:val="en-US"/>
              </w:rPr>
              <w:t>sorting</w:t>
            </w:r>
            <w:r w:rsidR="009E3EB2"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lang w:val="en-US"/>
              </w:rPr>
              <w:t xml:space="preserve"> consult the </w:t>
            </w:r>
            <w:r w:rsidRPr="002E4723">
              <w:rPr>
                <w:rFonts w:cstheme="minorHAnsi"/>
                <w:u w:val="single"/>
                <w:lang w:val="en-US"/>
              </w:rPr>
              <w:t>Status readout</w:t>
            </w:r>
            <w:r>
              <w:rPr>
                <w:rFonts w:cstheme="minorHAnsi"/>
                <w:lang w:val="en-US"/>
              </w:rPr>
              <w:t>.</w:t>
            </w:r>
          </w:p>
          <w:p w:rsidR="00833754" w:rsidRPr="007808DB" w:rsidRDefault="00833754" w:rsidP="00676EDF">
            <w:pPr>
              <w:rPr>
                <w:rFonts w:cstheme="minorHAnsi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23" w:rsidRPr="007808DB" w:rsidRDefault="002E4723" w:rsidP="00676EDF">
            <w:pPr>
              <w:rPr>
                <w:rFonts w:cstheme="minorHAnsi"/>
                <w:lang w:val="en-US"/>
              </w:rPr>
            </w:pPr>
            <w:r w:rsidRPr="00833754">
              <w:rPr>
                <w:rFonts w:cstheme="minorHAnsi"/>
                <w:u w:val="single"/>
                <w:lang w:val="en-US"/>
              </w:rPr>
              <w:t>Status readout</w:t>
            </w:r>
            <w:r>
              <w:rPr>
                <w:rFonts w:cstheme="minorHAnsi"/>
                <w:lang w:val="en-US"/>
              </w:rPr>
              <w:t xml:space="preserve"> </w:t>
            </w:r>
            <w:r w:rsidR="00833754">
              <w:rPr>
                <w:rFonts w:cstheme="minorHAnsi"/>
                <w:lang w:val="en-US"/>
              </w:rPr>
              <w:t>reads</w:t>
            </w:r>
            <w:r>
              <w:rPr>
                <w:rFonts w:cstheme="minorHAnsi"/>
                <w:lang w:val="en-US"/>
              </w:rPr>
              <w:t xml:space="preserve"> “Sorting”. A counter shows the count of the current amount of sorted Skittles.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23" w:rsidRPr="007808DB" w:rsidRDefault="002E4723" w:rsidP="00676EDF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23" w:rsidRPr="007808DB" w:rsidRDefault="002E4723" w:rsidP="00676EDF">
            <w:pPr>
              <w:rPr>
                <w:rFonts w:cstheme="minorHAnsi"/>
                <w:lang w:val="en-US"/>
              </w:rPr>
            </w:pPr>
          </w:p>
        </w:tc>
      </w:tr>
    </w:tbl>
    <w:p w:rsidR="002E4723" w:rsidRDefault="002E4723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:rsidR="005623EF" w:rsidRPr="00D32539" w:rsidRDefault="005623EF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  <w:r w:rsidRPr="002E4723">
        <w:rPr>
          <w:rFonts w:ascii="Arial" w:eastAsia="Times New Roman" w:hAnsi="Arial" w:cs="Arial"/>
          <w:b/>
          <w:sz w:val="25"/>
          <w:szCs w:val="25"/>
          <w:u w:val="single"/>
          <w:lang w:val="en-GB"/>
        </w:rPr>
        <w:lastRenderedPageBreak/>
        <w:t>Case</w:t>
      </w:r>
      <w:r>
        <w:rPr>
          <w:rFonts w:ascii="Arial" w:eastAsia="Times New Roman" w:hAnsi="Arial" w:cs="Arial"/>
          <w:sz w:val="25"/>
          <w:szCs w:val="25"/>
          <w:lang w:val="en-GB"/>
        </w:rPr>
        <w:t xml:space="preserve">: </w:t>
      </w:r>
      <w:r w:rsidRPr="00D32539">
        <w:rPr>
          <w:rFonts w:ascii="Arial" w:eastAsia="Times New Roman" w:hAnsi="Arial" w:cs="Arial"/>
          <w:sz w:val="25"/>
          <w:szCs w:val="25"/>
          <w:lang w:val="en-US"/>
        </w:rPr>
        <w:t xml:space="preserve">As a user, all my sorting data will be saved to a database so that it can </w:t>
      </w:r>
    </w:p>
    <w:p w:rsidR="005623EF" w:rsidRPr="00D32539" w:rsidRDefault="005623EF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  <w:r w:rsidRPr="00D32539">
        <w:rPr>
          <w:rFonts w:ascii="Arial" w:eastAsia="Times New Roman" w:hAnsi="Arial" w:cs="Arial"/>
          <w:sz w:val="25"/>
          <w:szCs w:val="25"/>
          <w:lang w:val="en-US"/>
        </w:rPr>
        <w:t>be used for future reference including viewing my personal job history.</w:t>
      </w:r>
    </w:p>
    <w:p w:rsidR="002E4723" w:rsidRPr="00D32539" w:rsidRDefault="002E4723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666"/>
        <w:gridCol w:w="2447"/>
        <w:gridCol w:w="2429"/>
        <w:gridCol w:w="917"/>
      </w:tblGrid>
      <w:tr w:rsidR="00BC489E" w:rsidTr="00BC489E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723" w:rsidRDefault="002E4723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723" w:rsidRDefault="002E4723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Instruction</w:t>
            </w:r>
            <w:proofErr w:type="spellEnd"/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723" w:rsidRDefault="002E4723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Expected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723" w:rsidRDefault="002E4723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Actual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723" w:rsidRDefault="002E4723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Succes?</w:t>
            </w:r>
          </w:p>
        </w:tc>
      </w:tr>
      <w:tr w:rsidR="00BC489E" w:rsidRPr="008409EB" w:rsidTr="00BC489E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23" w:rsidRDefault="002E4723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DATABASE_0.1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23" w:rsidRPr="00BC489E" w:rsidRDefault="00BC489E" w:rsidP="00676E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Choose </w:t>
            </w:r>
            <w:r w:rsidRPr="00BC489E">
              <w:rPr>
                <w:rFonts w:cstheme="minorHAnsi"/>
                <w:u w:val="single"/>
                <w:lang w:val="en-US"/>
              </w:rPr>
              <w:t>Previous Sorting Jobs</w:t>
            </w:r>
            <w:r>
              <w:rPr>
                <w:rFonts w:cstheme="minorHAnsi"/>
                <w:lang w:val="en-US"/>
              </w:rPr>
              <w:t xml:space="preserve"> from the main menu.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9E" w:rsidRPr="00BC489E" w:rsidRDefault="00BC489E" w:rsidP="00BC489E">
            <w:pPr>
              <w:pStyle w:val="Lijstalinea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All previously recorded sorting jobs are displayed, sorted by date.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23" w:rsidRPr="00D32539" w:rsidRDefault="002E4723" w:rsidP="00676EDF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23" w:rsidRPr="005623EF" w:rsidRDefault="002E4723" w:rsidP="00676EDF">
            <w:pPr>
              <w:rPr>
                <w:rFonts w:cstheme="minorHAnsi"/>
                <w:lang w:val="en-US"/>
              </w:rPr>
            </w:pPr>
          </w:p>
        </w:tc>
      </w:tr>
      <w:tr w:rsidR="00BC489E" w:rsidRPr="007808DB" w:rsidTr="00BC489E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9E" w:rsidRPr="00880D6C" w:rsidRDefault="00BC489E" w:rsidP="00BC489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DATABASE_0.2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9E" w:rsidRPr="007808DB" w:rsidRDefault="00BC489E" w:rsidP="00BC489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From </w:t>
            </w:r>
            <w:r w:rsidRPr="00BC489E">
              <w:rPr>
                <w:rFonts w:cstheme="minorHAnsi"/>
                <w:u w:val="single"/>
                <w:lang w:val="en-US"/>
              </w:rPr>
              <w:t>Previous Sorting Jobs</w:t>
            </w:r>
            <w:r>
              <w:rPr>
                <w:rFonts w:cstheme="minorHAnsi"/>
                <w:u w:val="single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select the results to view.  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9E" w:rsidRDefault="00BC489E" w:rsidP="00BC489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parameters of the selected sorting job are displayed. These are:</w:t>
            </w:r>
          </w:p>
          <w:p w:rsidR="00BC489E" w:rsidRPr="00BC489E" w:rsidRDefault="00BC489E" w:rsidP="00BC489E">
            <w:pPr>
              <w:pStyle w:val="Lijstaline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BC489E">
              <w:rPr>
                <w:rFonts w:cstheme="minorHAnsi"/>
                <w:lang w:val="en-US"/>
              </w:rPr>
              <w:t>User</w:t>
            </w:r>
          </w:p>
          <w:p w:rsidR="00BC489E" w:rsidRPr="00BC489E" w:rsidRDefault="00BC489E" w:rsidP="00BC489E">
            <w:pPr>
              <w:pStyle w:val="Lijstaline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BC489E">
              <w:rPr>
                <w:rFonts w:cstheme="minorHAnsi"/>
                <w:lang w:val="en-US"/>
              </w:rPr>
              <w:t>Date/Time</w:t>
            </w:r>
          </w:p>
          <w:p w:rsidR="00BC489E" w:rsidRPr="00BC489E" w:rsidRDefault="00BC489E" w:rsidP="00BC489E">
            <w:pPr>
              <w:pStyle w:val="Lijstaline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BC489E">
              <w:rPr>
                <w:rFonts w:cstheme="minorHAnsi"/>
                <w:lang w:val="en-US"/>
              </w:rPr>
              <w:t>Type of sorting</w:t>
            </w:r>
          </w:p>
          <w:p w:rsidR="00BC489E" w:rsidRPr="00BC489E" w:rsidRDefault="00BC489E" w:rsidP="00BC489E">
            <w:pPr>
              <w:pStyle w:val="Lijstaline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BC489E">
              <w:rPr>
                <w:rFonts w:cstheme="minorHAnsi"/>
                <w:lang w:val="en-US"/>
              </w:rPr>
              <w:t>Chosen amount (if any)</w:t>
            </w:r>
          </w:p>
          <w:p w:rsidR="00BC489E" w:rsidRPr="00BC489E" w:rsidRDefault="00BC489E" w:rsidP="00BC489E">
            <w:pPr>
              <w:pStyle w:val="Lijstalinea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BC489E">
              <w:rPr>
                <w:rFonts w:cstheme="minorHAnsi"/>
                <w:lang w:val="en-US"/>
              </w:rPr>
              <w:t>Results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9E" w:rsidRPr="007808DB" w:rsidRDefault="00BC489E" w:rsidP="00BC489E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9E" w:rsidRPr="007808DB" w:rsidRDefault="00BC489E" w:rsidP="00BC489E">
            <w:pPr>
              <w:rPr>
                <w:rFonts w:cstheme="minorHAnsi"/>
                <w:lang w:val="en-US"/>
              </w:rPr>
            </w:pPr>
          </w:p>
        </w:tc>
      </w:tr>
      <w:tr w:rsidR="00BC489E" w:rsidRPr="008409EB" w:rsidTr="00BC489E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9E" w:rsidRDefault="00BC489E" w:rsidP="00BC489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DATABASE_0.3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9E" w:rsidRDefault="00BC489E" w:rsidP="00BC489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From </w:t>
            </w:r>
            <w:r w:rsidR="009E3EB2">
              <w:rPr>
                <w:rFonts w:cstheme="minorHAnsi"/>
                <w:u w:val="single"/>
                <w:lang w:val="en-US"/>
              </w:rPr>
              <w:t>Sorting History</w:t>
            </w:r>
            <w:r>
              <w:rPr>
                <w:rFonts w:cstheme="minorHAnsi"/>
                <w:lang w:val="en-US"/>
              </w:rPr>
              <w:t xml:space="preserve">, select </w:t>
            </w:r>
            <w:r w:rsidRPr="00BC489E">
              <w:rPr>
                <w:rFonts w:cstheme="minorHAnsi"/>
                <w:u w:val="single"/>
                <w:lang w:val="en-US"/>
              </w:rPr>
              <w:t>My Sorting Jobs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9E" w:rsidRDefault="00BC489E" w:rsidP="00BC489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All sorting jobs from the active account are displayed and can be selected to view results as with DATABASE_0.2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9E" w:rsidRPr="007808DB" w:rsidRDefault="00BC489E" w:rsidP="00BC489E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9E" w:rsidRPr="007808DB" w:rsidRDefault="00BC489E" w:rsidP="00BC489E">
            <w:pPr>
              <w:rPr>
                <w:rFonts w:cstheme="minorHAnsi"/>
                <w:lang w:val="en-US"/>
              </w:rPr>
            </w:pPr>
          </w:p>
        </w:tc>
      </w:tr>
    </w:tbl>
    <w:p w:rsidR="002E4723" w:rsidRPr="002E4723" w:rsidRDefault="002E4723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:rsidR="005623EF" w:rsidRPr="00D32539" w:rsidRDefault="005623EF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:rsidR="005623EF" w:rsidRPr="00D32539" w:rsidRDefault="005623EF" w:rsidP="005623EF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  <w:r w:rsidRPr="00D32539">
        <w:rPr>
          <w:rFonts w:ascii="Arial" w:eastAsia="Times New Roman" w:hAnsi="Arial" w:cs="Arial"/>
          <w:b/>
          <w:sz w:val="25"/>
          <w:szCs w:val="25"/>
          <w:u w:val="single"/>
          <w:lang w:val="en-GB"/>
        </w:rPr>
        <w:t>Case</w:t>
      </w:r>
      <w:r>
        <w:rPr>
          <w:rFonts w:ascii="Arial" w:eastAsia="Times New Roman" w:hAnsi="Arial" w:cs="Arial"/>
          <w:sz w:val="25"/>
          <w:szCs w:val="25"/>
          <w:lang w:val="en-GB"/>
        </w:rPr>
        <w:t xml:space="preserve">: </w:t>
      </w:r>
      <w:r w:rsidRPr="00D32539">
        <w:rPr>
          <w:rFonts w:ascii="Arial" w:eastAsia="Times New Roman" w:hAnsi="Arial" w:cs="Arial"/>
          <w:sz w:val="25"/>
          <w:szCs w:val="25"/>
          <w:lang w:val="en-US"/>
        </w:rPr>
        <w:t>As a user, I can fill the sorting machine with Skittles in order for the sorting machine to user for the sorting jobs.</w:t>
      </w:r>
    </w:p>
    <w:p w:rsidR="00223C15" w:rsidRPr="00D32539" w:rsidRDefault="00223C15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666"/>
        <w:gridCol w:w="2447"/>
        <w:gridCol w:w="2429"/>
        <w:gridCol w:w="917"/>
      </w:tblGrid>
      <w:tr w:rsidR="00BC489E" w:rsidTr="00676EDF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9E" w:rsidRDefault="00833754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FILL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9E" w:rsidRDefault="00BC489E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Instruction</w:t>
            </w:r>
            <w:proofErr w:type="spellEnd"/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9E" w:rsidRDefault="00BC489E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Expected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9E" w:rsidRDefault="00BC489E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Actual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89E" w:rsidRDefault="00BC489E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Succes?</w:t>
            </w:r>
          </w:p>
        </w:tc>
      </w:tr>
      <w:tr w:rsidR="00BC489E" w:rsidRPr="008409EB" w:rsidTr="00676EDF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9E" w:rsidRDefault="00833754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FILL_0.1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9E" w:rsidRPr="00BC489E" w:rsidRDefault="00833754" w:rsidP="00676E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When </w:t>
            </w:r>
            <w:r w:rsidRPr="00833754">
              <w:rPr>
                <w:rFonts w:cstheme="minorHAnsi"/>
                <w:u w:val="single"/>
                <w:lang w:val="en-US"/>
              </w:rPr>
              <w:t>Status readout</w:t>
            </w:r>
            <w:r>
              <w:rPr>
                <w:rFonts w:cstheme="minorHAnsi"/>
                <w:lang w:val="en-US"/>
              </w:rPr>
              <w:t xml:space="preserve"> reads “No Skittles available”, open the </w:t>
            </w:r>
            <w:r w:rsidRPr="00833754">
              <w:rPr>
                <w:rFonts w:cstheme="minorHAnsi"/>
                <w:u w:val="single"/>
                <w:lang w:val="en-US"/>
              </w:rPr>
              <w:t>Feeding container</w:t>
            </w:r>
            <w:r>
              <w:rPr>
                <w:rFonts w:cstheme="minorHAnsi"/>
                <w:lang w:val="en-US"/>
              </w:rPr>
              <w:t xml:space="preserve"> on the machine and add more Skittles. 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9E" w:rsidRPr="00BC489E" w:rsidRDefault="00833754" w:rsidP="00676EDF">
            <w:pPr>
              <w:pStyle w:val="Lijstalinea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Once refilled </w:t>
            </w:r>
            <w:r w:rsidRPr="00833754">
              <w:rPr>
                <w:rFonts w:cstheme="minorHAnsi"/>
                <w:u w:val="single"/>
                <w:lang w:val="en-US"/>
              </w:rPr>
              <w:t>Status readout</w:t>
            </w:r>
            <w:r>
              <w:rPr>
                <w:rFonts w:cstheme="minorHAnsi"/>
                <w:u w:val="single"/>
                <w:lang w:val="en-US"/>
              </w:rPr>
              <w:t xml:space="preserve"> reads</w:t>
            </w:r>
            <w:r>
              <w:rPr>
                <w:rFonts w:cstheme="minorHAnsi"/>
                <w:lang w:val="en-US"/>
              </w:rPr>
              <w:t xml:space="preserve"> “Idle”.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9E" w:rsidRPr="00D32539" w:rsidRDefault="00BC489E" w:rsidP="00676EDF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9E" w:rsidRPr="005623EF" w:rsidRDefault="00BC489E" w:rsidP="00676EDF">
            <w:pPr>
              <w:rPr>
                <w:rFonts w:cstheme="minorHAnsi"/>
                <w:lang w:val="en-US"/>
              </w:rPr>
            </w:pPr>
          </w:p>
        </w:tc>
      </w:tr>
    </w:tbl>
    <w:p w:rsidR="001F3FC6" w:rsidRDefault="001F3FC6">
      <w:pPr>
        <w:rPr>
          <w:lang w:val="en-US"/>
        </w:rPr>
      </w:pPr>
    </w:p>
    <w:p w:rsidR="001F3FC6" w:rsidRDefault="001F3FC6" w:rsidP="001F3FC6">
      <w:pPr>
        <w:rPr>
          <w:lang w:val="en-US"/>
        </w:rPr>
      </w:pPr>
      <w:r>
        <w:rPr>
          <w:lang w:val="en-US"/>
        </w:rPr>
        <w:br w:type="page"/>
      </w:r>
    </w:p>
    <w:p w:rsidR="00BC489E" w:rsidRPr="00D32539" w:rsidRDefault="00BC489E">
      <w:pPr>
        <w:rPr>
          <w:lang w:val="en-US"/>
        </w:rPr>
      </w:pPr>
    </w:p>
    <w:p w:rsidR="00833754" w:rsidRDefault="00833754">
      <w:pPr>
        <w:rPr>
          <w:rFonts w:ascii="Arial" w:eastAsia="Times New Roman" w:hAnsi="Arial" w:cs="Arial"/>
          <w:sz w:val="25"/>
          <w:szCs w:val="25"/>
          <w:lang w:val="en-US" w:eastAsia="nl-NL"/>
        </w:rPr>
      </w:pPr>
      <w:r w:rsidRPr="00D32539">
        <w:rPr>
          <w:rFonts w:ascii="Arial" w:eastAsia="Times New Roman" w:hAnsi="Arial" w:cs="Arial"/>
          <w:b/>
          <w:sz w:val="25"/>
          <w:szCs w:val="25"/>
          <w:u w:val="single"/>
          <w:lang w:val="en-US" w:eastAsia="nl-NL"/>
        </w:rPr>
        <w:t>Case</w:t>
      </w:r>
      <w:r>
        <w:rPr>
          <w:rFonts w:ascii="Arial" w:eastAsia="Times New Roman" w:hAnsi="Arial" w:cs="Arial"/>
          <w:sz w:val="25"/>
          <w:szCs w:val="25"/>
          <w:lang w:val="en-US" w:eastAsia="nl-NL"/>
        </w:rPr>
        <w:t xml:space="preserve">: </w:t>
      </w:r>
      <w:r w:rsidRPr="00880D6C">
        <w:rPr>
          <w:rFonts w:ascii="Arial" w:eastAsia="Times New Roman" w:hAnsi="Arial" w:cs="Arial"/>
          <w:sz w:val="25"/>
          <w:szCs w:val="25"/>
          <w:lang w:val="en-US" w:eastAsia="nl-NL"/>
        </w:rPr>
        <w:t>The sorting machine will detect the Skittle to sort.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666"/>
        <w:gridCol w:w="2447"/>
        <w:gridCol w:w="2429"/>
        <w:gridCol w:w="917"/>
      </w:tblGrid>
      <w:tr w:rsidR="00833754" w:rsidTr="00676EDF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754" w:rsidRDefault="00833754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DETECT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754" w:rsidRDefault="00833754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Instruction</w:t>
            </w:r>
            <w:proofErr w:type="spellEnd"/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754" w:rsidRDefault="00833754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Expected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754" w:rsidRDefault="00833754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Actual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754" w:rsidRDefault="00833754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Succes?</w:t>
            </w:r>
          </w:p>
        </w:tc>
      </w:tr>
      <w:tr w:rsidR="00833754" w:rsidRPr="005623EF" w:rsidTr="00676EDF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754" w:rsidRDefault="00833754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DETECT_0.1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754" w:rsidRDefault="00833754" w:rsidP="00676EDF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When a Skittle is available to scan while no job is active, check the  </w:t>
            </w:r>
            <w:r w:rsidRPr="00833754">
              <w:rPr>
                <w:rFonts w:cstheme="minorHAnsi"/>
                <w:u w:val="single"/>
                <w:lang w:val="en-US"/>
              </w:rPr>
              <w:t>Status readout</w:t>
            </w:r>
            <w:r>
              <w:rPr>
                <w:rFonts w:cstheme="minorHAnsi"/>
                <w:u w:val="single"/>
                <w:lang w:val="en-US"/>
              </w:rPr>
              <w:t>.</w:t>
            </w:r>
          </w:p>
          <w:p w:rsidR="00833754" w:rsidRPr="00BC489E" w:rsidRDefault="00833754" w:rsidP="00676EDF">
            <w:pPr>
              <w:rPr>
                <w:rFonts w:cstheme="minorHAnsi"/>
                <w:lang w:val="en-US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754" w:rsidRPr="00BC489E" w:rsidRDefault="00833754" w:rsidP="00676EDF">
            <w:pPr>
              <w:pStyle w:val="Lijstalinea"/>
              <w:ind w:left="0"/>
              <w:rPr>
                <w:rFonts w:cstheme="minorHAnsi"/>
                <w:lang w:val="en-US"/>
              </w:rPr>
            </w:pPr>
            <w:r w:rsidRPr="00833754">
              <w:rPr>
                <w:rFonts w:cstheme="minorHAnsi"/>
                <w:u w:val="single"/>
                <w:lang w:val="en-US"/>
              </w:rPr>
              <w:t>Status readout</w:t>
            </w:r>
            <w:r>
              <w:rPr>
                <w:rFonts w:cstheme="minorHAnsi"/>
                <w:u w:val="single"/>
                <w:lang w:val="en-US"/>
              </w:rPr>
              <w:t xml:space="preserve"> </w:t>
            </w:r>
            <w:r w:rsidRPr="00833754">
              <w:rPr>
                <w:rFonts w:cstheme="minorHAnsi"/>
                <w:lang w:val="en-US"/>
              </w:rPr>
              <w:t>reads</w:t>
            </w:r>
            <w:r>
              <w:rPr>
                <w:rFonts w:cstheme="minorHAnsi"/>
                <w:lang w:val="en-US"/>
              </w:rPr>
              <w:t xml:space="preserve"> “Idle”.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754" w:rsidRDefault="00833754" w:rsidP="00676EDF">
            <w:pPr>
              <w:rPr>
                <w:rFonts w:cstheme="minorHAnsi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754" w:rsidRPr="005623EF" w:rsidRDefault="00833754" w:rsidP="00676EDF">
            <w:pPr>
              <w:rPr>
                <w:rFonts w:cstheme="minorHAnsi"/>
                <w:lang w:val="en-US"/>
              </w:rPr>
            </w:pPr>
          </w:p>
        </w:tc>
      </w:tr>
      <w:tr w:rsidR="00833754" w:rsidRPr="008409EB" w:rsidTr="00676EDF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754" w:rsidRDefault="00833754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DETECT_0.2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754" w:rsidRDefault="00833754" w:rsidP="00676E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When a Skittle is available during a job and the Status readout reads “Sorting” check the </w:t>
            </w:r>
            <w:r w:rsidR="00200C60" w:rsidRPr="00200C60">
              <w:rPr>
                <w:rFonts w:cstheme="minorHAnsi"/>
                <w:u w:val="single"/>
                <w:lang w:val="en-US"/>
              </w:rPr>
              <w:t>F</w:t>
            </w:r>
            <w:r w:rsidRPr="00833754">
              <w:rPr>
                <w:rFonts w:cstheme="minorHAnsi"/>
                <w:u w:val="single"/>
                <w:lang w:val="en-US"/>
              </w:rPr>
              <w:t>eeder mechanism</w:t>
            </w:r>
            <w:r>
              <w:rPr>
                <w:rFonts w:cstheme="minorHAnsi"/>
                <w:lang w:val="en-US"/>
              </w:rPr>
              <w:t>.</w:t>
            </w:r>
          </w:p>
          <w:p w:rsidR="008A2CDF" w:rsidRDefault="008A2CDF" w:rsidP="00676EDF">
            <w:pPr>
              <w:rPr>
                <w:rFonts w:cstheme="minorHAnsi"/>
                <w:lang w:val="en-US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754" w:rsidRPr="00833754" w:rsidRDefault="00833754" w:rsidP="00676EDF">
            <w:pPr>
              <w:pStyle w:val="Lijstalinea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</w:t>
            </w:r>
            <w:r w:rsidR="00200C60" w:rsidRPr="00200C60">
              <w:rPr>
                <w:rFonts w:cstheme="minorHAnsi"/>
                <w:u w:val="single"/>
                <w:lang w:val="en-US"/>
              </w:rPr>
              <w:t>F</w:t>
            </w:r>
            <w:r w:rsidRPr="00833754">
              <w:rPr>
                <w:rFonts w:cstheme="minorHAnsi"/>
                <w:u w:val="single"/>
                <w:lang w:val="en-US"/>
              </w:rPr>
              <w:t>eeder mechanism</w:t>
            </w:r>
            <w:r>
              <w:rPr>
                <w:rFonts w:cstheme="minorHAnsi"/>
                <w:lang w:val="en-US"/>
              </w:rPr>
              <w:t xml:space="preserve"> moves the Skittle to the </w:t>
            </w:r>
            <w:r w:rsidR="00200C60" w:rsidRPr="00200C60">
              <w:rPr>
                <w:rFonts w:cstheme="minorHAnsi"/>
                <w:u w:val="single"/>
                <w:lang w:val="en-US"/>
              </w:rPr>
              <w:t>C</w:t>
            </w:r>
            <w:r w:rsidRPr="00833754">
              <w:rPr>
                <w:rFonts w:cstheme="minorHAnsi"/>
                <w:u w:val="single"/>
                <w:lang w:val="en-US"/>
              </w:rPr>
              <w:t>olor scanner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754" w:rsidRPr="00833754" w:rsidRDefault="00833754" w:rsidP="00676EDF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754" w:rsidRPr="005623EF" w:rsidRDefault="00833754" w:rsidP="00676EDF">
            <w:pPr>
              <w:rPr>
                <w:rFonts w:cstheme="minorHAnsi"/>
                <w:lang w:val="en-US"/>
              </w:rPr>
            </w:pPr>
          </w:p>
        </w:tc>
      </w:tr>
    </w:tbl>
    <w:p w:rsidR="00833754" w:rsidRDefault="00833754">
      <w:pPr>
        <w:rPr>
          <w:lang w:val="en-US"/>
        </w:rPr>
      </w:pPr>
    </w:p>
    <w:p w:rsidR="00833754" w:rsidRDefault="00833754">
      <w:pPr>
        <w:rPr>
          <w:rFonts w:ascii="Arial" w:eastAsia="Times New Roman" w:hAnsi="Arial" w:cs="Arial"/>
          <w:sz w:val="25"/>
          <w:szCs w:val="25"/>
          <w:lang w:val="en-US" w:eastAsia="nl-NL"/>
        </w:rPr>
      </w:pPr>
      <w:r w:rsidRPr="00D32539">
        <w:rPr>
          <w:rFonts w:ascii="Arial" w:hAnsi="Arial" w:cs="Arial"/>
          <w:b/>
          <w:sz w:val="25"/>
          <w:szCs w:val="25"/>
          <w:u w:val="single"/>
          <w:lang w:val="en-US"/>
        </w:rPr>
        <w:t>Case</w:t>
      </w:r>
      <w:r w:rsidRPr="00D32539">
        <w:rPr>
          <w:rFonts w:ascii="Arial" w:hAnsi="Arial" w:cs="Arial"/>
          <w:b/>
          <w:sz w:val="25"/>
          <w:szCs w:val="25"/>
          <w:lang w:val="en-US"/>
        </w:rPr>
        <w:t>:</w:t>
      </w:r>
      <w:r>
        <w:rPr>
          <w:lang w:val="en-US"/>
        </w:rPr>
        <w:t xml:space="preserve"> </w:t>
      </w:r>
      <w:r w:rsidRPr="00880D6C">
        <w:rPr>
          <w:rFonts w:ascii="Arial" w:eastAsia="Times New Roman" w:hAnsi="Arial" w:cs="Arial"/>
          <w:sz w:val="25"/>
          <w:szCs w:val="25"/>
          <w:lang w:val="en-US" w:eastAsia="nl-NL"/>
        </w:rPr>
        <w:t>The sorting machine will scan the color of given Skittle.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666"/>
        <w:gridCol w:w="2447"/>
        <w:gridCol w:w="2429"/>
        <w:gridCol w:w="917"/>
      </w:tblGrid>
      <w:tr w:rsidR="00833754" w:rsidTr="00676EDF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754" w:rsidRDefault="00833754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SCAN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754" w:rsidRDefault="00833754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Instruction</w:t>
            </w:r>
            <w:proofErr w:type="spellEnd"/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754" w:rsidRDefault="00833754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Expected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754" w:rsidRDefault="00833754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Actual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754" w:rsidRDefault="00833754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Succes?</w:t>
            </w:r>
          </w:p>
        </w:tc>
      </w:tr>
      <w:tr w:rsidR="00833754" w:rsidRPr="008409EB" w:rsidTr="00676EDF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754" w:rsidRDefault="00833754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SCAN_0.1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754" w:rsidRDefault="00833754" w:rsidP="00676EDF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When a Skittle is scanned, consult the </w:t>
            </w:r>
            <w:r w:rsidRPr="00833754">
              <w:rPr>
                <w:rFonts w:cstheme="minorHAnsi"/>
                <w:u w:val="single"/>
                <w:lang w:val="en-US"/>
              </w:rPr>
              <w:t>Result Readout</w:t>
            </w:r>
            <w:r>
              <w:rPr>
                <w:rFonts w:cstheme="minorHAnsi"/>
                <w:lang w:val="en-US"/>
              </w:rPr>
              <w:t xml:space="preserve"> to see if the correct color is counted.</w:t>
            </w:r>
          </w:p>
          <w:p w:rsidR="00833754" w:rsidRPr="00BC489E" w:rsidRDefault="00833754" w:rsidP="00676EDF">
            <w:pPr>
              <w:rPr>
                <w:rFonts w:cstheme="minorHAnsi"/>
                <w:lang w:val="en-US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754" w:rsidRPr="00833754" w:rsidRDefault="00833754" w:rsidP="00676EDF">
            <w:pPr>
              <w:pStyle w:val="Lijstalinea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</w:t>
            </w:r>
            <w:r w:rsidR="00200C60" w:rsidRPr="00200C60">
              <w:rPr>
                <w:rFonts w:cstheme="minorHAnsi"/>
                <w:u w:val="single"/>
                <w:lang w:val="en-US"/>
              </w:rPr>
              <w:t>C</w:t>
            </w:r>
            <w:r w:rsidRPr="00833754">
              <w:rPr>
                <w:rFonts w:cstheme="minorHAnsi"/>
                <w:u w:val="single"/>
                <w:lang w:val="en-US"/>
              </w:rPr>
              <w:t>olor counter</w:t>
            </w:r>
            <w:r>
              <w:rPr>
                <w:rFonts w:cstheme="minorHAnsi"/>
                <w:lang w:val="en-US"/>
              </w:rPr>
              <w:t xml:space="preserve"> for the corresponding increases +1.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754" w:rsidRPr="00D32539" w:rsidRDefault="00833754" w:rsidP="00676EDF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754" w:rsidRPr="005623EF" w:rsidRDefault="00833754" w:rsidP="00676EDF">
            <w:pPr>
              <w:rPr>
                <w:rFonts w:cstheme="minorHAnsi"/>
                <w:lang w:val="en-US"/>
              </w:rPr>
            </w:pPr>
          </w:p>
        </w:tc>
      </w:tr>
    </w:tbl>
    <w:p w:rsidR="00833754" w:rsidRDefault="00833754">
      <w:pPr>
        <w:rPr>
          <w:lang w:val="en-US"/>
        </w:rPr>
      </w:pPr>
    </w:p>
    <w:p w:rsidR="00833754" w:rsidRDefault="00833754">
      <w:pPr>
        <w:rPr>
          <w:lang w:val="en-US"/>
        </w:rPr>
      </w:pPr>
      <w:r w:rsidRPr="00D32539">
        <w:rPr>
          <w:rFonts w:ascii="Arial" w:hAnsi="Arial" w:cs="Arial"/>
          <w:b/>
          <w:sz w:val="25"/>
          <w:szCs w:val="25"/>
          <w:u w:val="single"/>
          <w:lang w:val="en-US"/>
        </w:rPr>
        <w:t>Case</w:t>
      </w:r>
      <w:r w:rsidRPr="00D32539">
        <w:rPr>
          <w:rFonts w:ascii="Arial" w:hAnsi="Arial" w:cs="Arial"/>
          <w:sz w:val="25"/>
          <w:szCs w:val="25"/>
          <w:lang w:val="en-US"/>
        </w:rPr>
        <w:t>:</w:t>
      </w:r>
      <w:r>
        <w:rPr>
          <w:lang w:val="en-US"/>
        </w:rPr>
        <w:t xml:space="preserve"> </w:t>
      </w:r>
      <w:r w:rsidRPr="00880D6C">
        <w:rPr>
          <w:rFonts w:ascii="Arial" w:eastAsia="Times New Roman" w:hAnsi="Arial" w:cs="Arial"/>
          <w:sz w:val="25"/>
          <w:szCs w:val="25"/>
          <w:lang w:val="en-US" w:eastAsia="nl-NL"/>
        </w:rPr>
        <w:t>The sorting machine will process one Skittle at a time.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666"/>
        <w:gridCol w:w="2447"/>
        <w:gridCol w:w="2429"/>
        <w:gridCol w:w="917"/>
      </w:tblGrid>
      <w:tr w:rsidR="00FC0D5A" w:rsidTr="00676EDF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D5A" w:rsidRDefault="00200C60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SINGLE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D5A" w:rsidRDefault="00FC0D5A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Instruction</w:t>
            </w:r>
            <w:proofErr w:type="spellEnd"/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D5A" w:rsidRDefault="00FC0D5A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Expected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D5A" w:rsidRDefault="00FC0D5A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Actual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D5A" w:rsidRDefault="00FC0D5A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Succes?</w:t>
            </w:r>
          </w:p>
        </w:tc>
      </w:tr>
      <w:tr w:rsidR="00FC0D5A" w:rsidRPr="008409EB" w:rsidTr="00676EDF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D5A" w:rsidRDefault="00200C60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SINGLE</w:t>
            </w:r>
            <w:r w:rsidR="00FC0D5A">
              <w:rPr>
                <w:rFonts w:cstheme="minorHAnsi"/>
              </w:rPr>
              <w:t>_0.1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D5A" w:rsidRDefault="00FC0D5A" w:rsidP="00676EDF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When a Skittle is </w:t>
            </w:r>
            <w:r w:rsidR="00200C60">
              <w:rPr>
                <w:rFonts w:cstheme="minorHAnsi"/>
                <w:lang w:val="en-US"/>
              </w:rPr>
              <w:t xml:space="preserve">moved from the </w:t>
            </w:r>
            <w:r w:rsidR="00200C60" w:rsidRPr="00200C60">
              <w:rPr>
                <w:rFonts w:cstheme="minorHAnsi"/>
                <w:u w:val="single"/>
                <w:lang w:val="en-US"/>
              </w:rPr>
              <w:t>Feeder mechanism</w:t>
            </w:r>
            <w:r w:rsidR="00200C60">
              <w:rPr>
                <w:rFonts w:cstheme="minorHAnsi"/>
                <w:lang w:val="en-US"/>
              </w:rPr>
              <w:t xml:space="preserve"> to the</w:t>
            </w:r>
            <w:r w:rsidR="00200C60" w:rsidRPr="00200C60">
              <w:rPr>
                <w:rFonts w:cstheme="minorHAnsi"/>
                <w:u w:val="single"/>
                <w:lang w:val="en-US"/>
              </w:rPr>
              <w:t xml:space="preserve"> Color scanner</w:t>
            </w:r>
            <w:r w:rsidR="00200C60">
              <w:rPr>
                <w:rFonts w:cstheme="minorHAnsi"/>
                <w:lang w:val="en-US"/>
              </w:rPr>
              <w:t xml:space="preserve">, look at the </w:t>
            </w:r>
            <w:r w:rsidR="00200C60" w:rsidRPr="00200C60">
              <w:rPr>
                <w:rFonts w:cstheme="minorHAnsi"/>
                <w:u w:val="single"/>
                <w:lang w:val="en-US"/>
              </w:rPr>
              <w:t>Color scanner</w:t>
            </w:r>
            <w:r w:rsidR="00200C60">
              <w:rPr>
                <w:rFonts w:cstheme="minorHAnsi"/>
                <w:lang w:val="en-US"/>
              </w:rPr>
              <w:t>.</w:t>
            </w:r>
          </w:p>
          <w:p w:rsidR="00FC0D5A" w:rsidRPr="00BC489E" w:rsidRDefault="00FC0D5A" w:rsidP="00676EDF">
            <w:pPr>
              <w:rPr>
                <w:rFonts w:cstheme="minorHAnsi"/>
                <w:lang w:val="en-US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D5A" w:rsidRPr="00833754" w:rsidRDefault="00200C60" w:rsidP="00676EDF">
            <w:pPr>
              <w:pStyle w:val="Lijstalinea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</w:t>
            </w:r>
            <w:r w:rsidRPr="00200C60">
              <w:rPr>
                <w:rFonts w:cstheme="minorHAnsi"/>
                <w:u w:val="single"/>
                <w:lang w:val="en-US"/>
              </w:rPr>
              <w:t>Scanning receptacle</w:t>
            </w:r>
            <w:r>
              <w:rPr>
                <w:rFonts w:cstheme="minorHAnsi"/>
                <w:lang w:val="en-US"/>
              </w:rPr>
              <w:t xml:space="preserve"> contains only one Skittle. </w:t>
            </w:r>
            <w:r w:rsidR="00FC0D5A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D5A" w:rsidRPr="00D32539" w:rsidRDefault="00FC0D5A" w:rsidP="00676EDF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D5A" w:rsidRPr="005623EF" w:rsidRDefault="00FC0D5A" w:rsidP="00676EDF">
            <w:pPr>
              <w:rPr>
                <w:rFonts w:cstheme="minorHAnsi"/>
                <w:lang w:val="en-US"/>
              </w:rPr>
            </w:pPr>
          </w:p>
        </w:tc>
      </w:tr>
    </w:tbl>
    <w:p w:rsidR="008409EB" w:rsidRDefault="008409EB">
      <w:pPr>
        <w:rPr>
          <w:lang w:val="en-US"/>
        </w:rPr>
      </w:pPr>
    </w:p>
    <w:p w:rsidR="008409EB" w:rsidRDefault="008409EB" w:rsidP="008409EB">
      <w:pPr>
        <w:rPr>
          <w:lang w:val="en-US"/>
        </w:rPr>
      </w:pPr>
      <w:r>
        <w:rPr>
          <w:lang w:val="en-US"/>
        </w:rPr>
        <w:br w:type="page"/>
      </w:r>
    </w:p>
    <w:p w:rsidR="00200C60" w:rsidRDefault="00200C60">
      <w:pPr>
        <w:rPr>
          <w:lang w:val="en-US"/>
        </w:rPr>
      </w:pPr>
      <w:r w:rsidRPr="00D32539">
        <w:rPr>
          <w:rFonts w:ascii="Arial" w:hAnsi="Arial" w:cs="Arial"/>
          <w:b/>
          <w:sz w:val="25"/>
          <w:szCs w:val="25"/>
          <w:u w:val="single"/>
          <w:lang w:val="en-US"/>
        </w:rPr>
        <w:lastRenderedPageBreak/>
        <w:t>Case</w:t>
      </w:r>
      <w:r w:rsidRPr="00D32539">
        <w:rPr>
          <w:rFonts w:ascii="Arial" w:hAnsi="Arial" w:cs="Arial"/>
          <w:sz w:val="25"/>
          <w:szCs w:val="25"/>
          <w:lang w:val="en-US"/>
        </w:rPr>
        <w:t>:</w:t>
      </w:r>
      <w:r>
        <w:rPr>
          <w:lang w:val="en-US"/>
        </w:rPr>
        <w:t xml:space="preserve"> </w:t>
      </w:r>
      <w:r w:rsidRPr="00880D6C">
        <w:rPr>
          <w:rFonts w:ascii="Arial" w:eastAsia="Times New Roman" w:hAnsi="Arial" w:cs="Arial"/>
          <w:sz w:val="25"/>
          <w:szCs w:val="25"/>
          <w:lang w:val="en-US" w:eastAsia="nl-NL"/>
        </w:rPr>
        <w:t>The sorting machine will route the Skittle to the desired container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666"/>
        <w:gridCol w:w="2447"/>
        <w:gridCol w:w="2429"/>
        <w:gridCol w:w="917"/>
      </w:tblGrid>
      <w:tr w:rsidR="00200C60" w:rsidTr="00676EDF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C60" w:rsidRDefault="00200C60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ROUTE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C60" w:rsidRDefault="00200C60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Instruction</w:t>
            </w:r>
            <w:proofErr w:type="spellEnd"/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C60" w:rsidRDefault="00200C60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Expected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C60" w:rsidRDefault="00200C60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Actual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C60" w:rsidRDefault="00200C60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Succes?</w:t>
            </w:r>
          </w:p>
        </w:tc>
      </w:tr>
      <w:tr w:rsidR="00200C60" w:rsidRPr="008409EB" w:rsidTr="00676EDF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60" w:rsidRDefault="00200C60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ROUTE_0.1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60" w:rsidRDefault="00200C60" w:rsidP="00676EDF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lang w:val="en-US"/>
              </w:rPr>
              <w:t>When a Skittle is moved from the</w:t>
            </w:r>
            <w:r w:rsidRPr="00200C60">
              <w:rPr>
                <w:rFonts w:cstheme="minorHAnsi"/>
                <w:u w:val="single"/>
                <w:lang w:val="en-US"/>
              </w:rPr>
              <w:t xml:space="preserve"> Color scanner</w:t>
            </w:r>
            <w:r>
              <w:rPr>
                <w:rFonts w:cstheme="minorHAnsi"/>
                <w:lang w:val="en-US"/>
              </w:rPr>
              <w:t xml:space="preserve"> to the container , look at the desired</w:t>
            </w:r>
            <w:r w:rsidRPr="00200C60">
              <w:rPr>
                <w:rFonts w:cstheme="minorHAnsi"/>
                <w:lang w:val="en-US"/>
              </w:rPr>
              <w:t xml:space="preserve"> container</w:t>
            </w:r>
            <w:r>
              <w:rPr>
                <w:rFonts w:cstheme="minorHAnsi"/>
                <w:lang w:val="en-US"/>
              </w:rPr>
              <w:t>.</w:t>
            </w:r>
          </w:p>
          <w:p w:rsidR="00200C60" w:rsidRPr="00BC489E" w:rsidRDefault="00200C60" w:rsidP="00676EDF">
            <w:pPr>
              <w:rPr>
                <w:rFonts w:cstheme="minorHAnsi"/>
                <w:lang w:val="en-US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60" w:rsidRPr="00833754" w:rsidRDefault="00200C60" w:rsidP="00676EDF">
            <w:pPr>
              <w:pStyle w:val="Lijstalinea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scanned Skittle should be deposited in the correct container. 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60" w:rsidRPr="00D32539" w:rsidRDefault="00200C60" w:rsidP="00676EDF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60" w:rsidRPr="005623EF" w:rsidRDefault="00200C60" w:rsidP="00676EDF">
            <w:pPr>
              <w:rPr>
                <w:rFonts w:cstheme="minorHAnsi"/>
                <w:lang w:val="en-US"/>
              </w:rPr>
            </w:pPr>
          </w:p>
        </w:tc>
      </w:tr>
    </w:tbl>
    <w:p w:rsidR="00200C60" w:rsidRDefault="00200C60">
      <w:pPr>
        <w:rPr>
          <w:lang w:val="en-US"/>
        </w:rPr>
      </w:pPr>
    </w:p>
    <w:p w:rsidR="008409EB" w:rsidRPr="00D32539" w:rsidRDefault="008409EB" w:rsidP="008409EB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  <w:r w:rsidRPr="00880D6C">
        <w:rPr>
          <w:rFonts w:ascii="Arial" w:eastAsia="Times New Roman" w:hAnsi="Arial" w:cs="Arial"/>
          <w:b/>
          <w:sz w:val="25"/>
          <w:szCs w:val="25"/>
          <w:u w:val="single"/>
          <w:lang w:val="en-GB"/>
        </w:rPr>
        <w:t>Case</w:t>
      </w:r>
      <w:r>
        <w:rPr>
          <w:rFonts w:ascii="Arial" w:eastAsia="Times New Roman" w:hAnsi="Arial" w:cs="Arial"/>
          <w:sz w:val="25"/>
          <w:szCs w:val="25"/>
          <w:lang w:val="en-GB"/>
        </w:rPr>
        <w:t xml:space="preserve">: </w:t>
      </w:r>
      <w:bookmarkStart w:id="0" w:name="_Hlk34228526"/>
      <w:r>
        <w:rPr>
          <w:rFonts w:ascii="Arial" w:eastAsia="Times New Roman" w:hAnsi="Arial" w:cs="Arial"/>
          <w:sz w:val="25"/>
          <w:szCs w:val="25"/>
          <w:lang w:val="en-US"/>
        </w:rPr>
        <w:t>The system will alert a user if the connection between the interface and sorting machine is interrupted.</w:t>
      </w:r>
      <w:bookmarkStart w:id="1" w:name="_GoBack"/>
      <w:bookmarkEnd w:id="1"/>
    </w:p>
    <w:bookmarkEnd w:id="0"/>
    <w:p w:rsidR="008409EB" w:rsidRPr="00D32539" w:rsidRDefault="008409EB" w:rsidP="008409EB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443"/>
        <w:gridCol w:w="1680"/>
        <w:gridCol w:w="2502"/>
        <w:gridCol w:w="2474"/>
        <w:gridCol w:w="917"/>
      </w:tblGrid>
      <w:tr w:rsidR="008409EB" w:rsidTr="008409EB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9EB" w:rsidRDefault="008409EB" w:rsidP="00670CB1">
            <w:pPr>
              <w:rPr>
                <w:rFonts w:cstheme="minorHAnsi"/>
              </w:rPr>
            </w:pPr>
            <w:r>
              <w:rPr>
                <w:rFonts w:cstheme="minorHAnsi"/>
              </w:rPr>
              <w:t>DISCONN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9EB" w:rsidRDefault="008409EB" w:rsidP="00670CB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Instruction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9EB" w:rsidRDefault="008409EB" w:rsidP="00670CB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Expected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9EB" w:rsidRDefault="008409EB" w:rsidP="00670CB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Actual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9EB" w:rsidRDefault="008409EB" w:rsidP="00670CB1">
            <w:pPr>
              <w:rPr>
                <w:rFonts w:cstheme="minorHAnsi"/>
              </w:rPr>
            </w:pPr>
            <w:r>
              <w:rPr>
                <w:rFonts w:cstheme="minorHAnsi"/>
              </w:rPr>
              <w:t>Succes?</w:t>
            </w:r>
          </w:p>
        </w:tc>
      </w:tr>
      <w:tr w:rsidR="008409EB" w:rsidRPr="008409EB" w:rsidTr="008409EB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EB" w:rsidRDefault="008409EB" w:rsidP="00670CB1">
            <w:pPr>
              <w:rPr>
                <w:rFonts w:cstheme="minorHAnsi"/>
              </w:rPr>
            </w:pPr>
            <w:r>
              <w:rPr>
                <w:rFonts w:cstheme="minorHAnsi"/>
              </w:rPr>
              <w:t>DISCONN</w:t>
            </w:r>
            <w:r>
              <w:rPr>
                <w:rFonts w:cstheme="minorHAnsi"/>
              </w:rPr>
              <w:t>_0.1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EB" w:rsidRPr="005623EF" w:rsidRDefault="008409EB" w:rsidP="00670C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When the user is logged in, sever the internet connection by unplugging the ethernet cable or shutting down the modem.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EB" w:rsidRPr="005623EF" w:rsidRDefault="008409EB" w:rsidP="00670CB1">
            <w:pPr>
              <w:rPr>
                <w:rFonts w:cstheme="minorHAnsi"/>
                <w:lang w:val="en-US"/>
              </w:rPr>
            </w:pPr>
            <w:r w:rsidRPr="00833754">
              <w:rPr>
                <w:rFonts w:cstheme="minorHAnsi"/>
                <w:u w:val="single"/>
                <w:lang w:val="en-US"/>
              </w:rPr>
              <w:t>Status readout</w:t>
            </w:r>
            <w:r>
              <w:rPr>
                <w:rFonts w:cstheme="minorHAnsi"/>
                <w:lang w:val="en-US"/>
              </w:rPr>
              <w:t xml:space="preserve"> reads “</w:t>
            </w:r>
            <w:r>
              <w:rPr>
                <w:rFonts w:cstheme="minorHAnsi"/>
                <w:lang w:val="en-US"/>
              </w:rPr>
              <w:t>Connection interrupted.</w:t>
            </w:r>
            <w:r>
              <w:rPr>
                <w:rFonts w:cstheme="minorHAnsi"/>
                <w:lang w:val="en-US"/>
              </w:rPr>
              <w:t>”</w:t>
            </w:r>
            <w:r>
              <w:rPr>
                <w:rFonts w:cstheme="minorHAnsi"/>
                <w:lang w:val="en-US"/>
              </w:rPr>
              <w:t xml:space="preserve"> All regular sorting options are disabled until the connection is restored.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EB" w:rsidRPr="00D32539" w:rsidRDefault="008409EB" w:rsidP="00670CB1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9EB" w:rsidRPr="005623EF" w:rsidRDefault="008409EB" w:rsidP="00670CB1">
            <w:pPr>
              <w:rPr>
                <w:rFonts w:cstheme="minorHAnsi"/>
                <w:lang w:val="en-US"/>
              </w:rPr>
            </w:pPr>
          </w:p>
        </w:tc>
      </w:tr>
    </w:tbl>
    <w:p w:rsidR="006F48AA" w:rsidRDefault="006F48AA">
      <w:pPr>
        <w:rPr>
          <w:rFonts w:ascii="Arial" w:hAnsi="Arial" w:cs="Arial"/>
          <w:b/>
          <w:sz w:val="25"/>
          <w:szCs w:val="25"/>
          <w:u w:val="single"/>
          <w:lang w:val="en-US"/>
        </w:rPr>
      </w:pPr>
    </w:p>
    <w:p w:rsidR="00200C60" w:rsidRPr="00D32539" w:rsidRDefault="00200C60">
      <w:pPr>
        <w:rPr>
          <w:rFonts w:ascii="Arial" w:hAnsi="Arial" w:cs="Arial"/>
          <w:sz w:val="25"/>
          <w:szCs w:val="25"/>
          <w:lang w:val="en-US"/>
        </w:rPr>
      </w:pPr>
      <w:r w:rsidRPr="00D32539">
        <w:rPr>
          <w:rFonts w:ascii="Arial" w:hAnsi="Arial" w:cs="Arial"/>
          <w:b/>
          <w:sz w:val="25"/>
          <w:szCs w:val="25"/>
          <w:u w:val="single"/>
          <w:lang w:val="en-US"/>
        </w:rPr>
        <w:t>Case</w:t>
      </w:r>
      <w:r w:rsidRPr="00D32539">
        <w:rPr>
          <w:rFonts w:ascii="Arial" w:hAnsi="Arial" w:cs="Arial"/>
          <w:sz w:val="25"/>
          <w:szCs w:val="25"/>
          <w:lang w:val="en-US"/>
        </w:rPr>
        <w:t xml:space="preserve">: The sorting machine will detect a full container and give feedback to the user.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982"/>
        <w:gridCol w:w="2693"/>
        <w:gridCol w:w="1867"/>
        <w:gridCol w:w="917"/>
      </w:tblGrid>
      <w:tr w:rsidR="00200C60" w:rsidTr="006F48AA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C60" w:rsidRDefault="00200C60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FULL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C60" w:rsidRDefault="00200C60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Instruction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C60" w:rsidRDefault="00200C60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Expected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C60" w:rsidRDefault="00200C60" w:rsidP="00676ED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Actual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Result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C60" w:rsidRDefault="00200C60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Succes?</w:t>
            </w:r>
          </w:p>
        </w:tc>
      </w:tr>
      <w:tr w:rsidR="00200C60" w:rsidRPr="008409EB" w:rsidTr="006F48AA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60" w:rsidRDefault="00200C60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FULL_0.1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60" w:rsidRDefault="00200C60" w:rsidP="00676E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Fill a container to the ‘full’ mark. Look at the </w:t>
            </w:r>
            <w:r w:rsidRPr="00200C60">
              <w:rPr>
                <w:rFonts w:cstheme="minorHAnsi"/>
                <w:u w:val="single"/>
                <w:lang w:val="en-US"/>
              </w:rPr>
              <w:t>Status readout</w:t>
            </w:r>
            <w:r>
              <w:rPr>
                <w:rFonts w:cstheme="minorHAnsi"/>
                <w:u w:val="single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</w:t>
            </w:r>
          </w:p>
          <w:p w:rsidR="00187703" w:rsidRPr="00BC489E" w:rsidRDefault="00187703" w:rsidP="00676EDF">
            <w:pPr>
              <w:rPr>
                <w:rFonts w:cstheme="minorHAnsi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60" w:rsidRDefault="00200C60" w:rsidP="00676EDF">
            <w:pPr>
              <w:pStyle w:val="Lijstalinea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</w:t>
            </w:r>
            <w:r w:rsidRPr="00200C60">
              <w:rPr>
                <w:rFonts w:cstheme="minorHAnsi"/>
                <w:u w:val="single"/>
                <w:lang w:val="en-US"/>
              </w:rPr>
              <w:t>Status readout</w:t>
            </w:r>
            <w:r>
              <w:rPr>
                <w:rFonts w:cstheme="minorHAnsi"/>
                <w:lang w:val="en-US"/>
              </w:rPr>
              <w:t xml:space="preserve"> reads “Container full. Please empty container.”</w:t>
            </w:r>
          </w:p>
          <w:p w:rsidR="008409EB" w:rsidRPr="008409EB" w:rsidRDefault="008409EB" w:rsidP="00676EDF">
            <w:pPr>
              <w:pStyle w:val="Lijstalinea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All sorting options are disabled as with </w:t>
            </w:r>
            <w:r w:rsidRPr="008409EB">
              <w:rPr>
                <w:rFonts w:cstheme="minorHAnsi"/>
                <w:lang w:val="en-US"/>
              </w:rPr>
              <w:t>DISCONN_0.1</w:t>
            </w:r>
            <w:r>
              <w:rPr>
                <w:rFonts w:cstheme="minorHAnsi"/>
                <w:lang w:val="en-US"/>
              </w:rPr>
              <w:t xml:space="preserve"> until container is emptied. 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60" w:rsidRPr="008409EB" w:rsidRDefault="00200C60" w:rsidP="00676EDF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60" w:rsidRPr="005623EF" w:rsidRDefault="00200C60" w:rsidP="00676EDF">
            <w:pPr>
              <w:rPr>
                <w:rFonts w:cstheme="minorHAnsi"/>
                <w:lang w:val="en-US"/>
              </w:rPr>
            </w:pPr>
          </w:p>
        </w:tc>
      </w:tr>
      <w:tr w:rsidR="00200C60" w:rsidRPr="005623EF" w:rsidTr="006F48AA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60" w:rsidRDefault="00200C60" w:rsidP="00676EDF">
            <w:pPr>
              <w:rPr>
                <w:rFonts w:cstheme="minorHAnsi"/>
              </w:rPr>
            </w:pPr>
            <w:r>
              <w:rPr>
                <w:rFonts w:cstheme="minorHAnsi"/>
              </w:rPr>
              <w:t>FULL_0.2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60" w:rsidRDefault="00200C60" w:rsidP="00676E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Fill a container to just below the ‘full’ mark. Start a sorting job that would place another 20 Skittles into the designated container. Look at the </w:t>
            </w:r>
            <w:r w:rsidRPr="00200C60">
              <w:rPr>
                <w:rFonts w:cstheme="minorHAnsi"/>
                <w:u w:val="single"/>
                <w:lang w:val="en-US"/>
              </w:rPr>
              <w:t>Status readout.</w:t>
            </w:r>
            <w:r>
              <w:rPr>
                <w:rFonts w:cstheme="minorHAnsi"/>
                <w:lang w:val="en-US"/>
              </w:rPr>
              <w:t xml:space="preserve"> </w:t>
            </w:r>
          </w:p>
          <w:p w:rsidR="00187703" w:rsidRDefault="00187703" w:rsidP="00676EDF">
            <w:pPr>
              <w:rPr>
                <w:rFonts w:cstheme="minorHAnsi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60" w:rsidRDefault="00200C60" w:rsidP="00676EDF">
            <w:pPr>
              <w:pStyle w:val="Lijstalinea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system sorts the job as normal and displays current results.</w:t>
            </w:r>
          </w:p>
          <w:p w:rsidR="00200C60" w:rsidRDefault="00200C60" w:rsidP="00676EDF">
            <w:pPr>
              <w:pStyle w:val="Lijstalinea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When the container is detected as ‘full’, the sorting job stops and the </w:t>
            </w:r>
            <w:r w:rsidRPr="00200C60">
              <w:rPr>
                <w:rFonts w:cstheme="minorHAnsi"/>
                <w:u w:val="single"/>
                <w:lang w:val="en-US"/>
              </w:rPr>
              <w:t>Status readout</w:t>
            </w:r>
            <w:r>
              <w:rPr>
                <w:rFonts w:cstheme="minorHAnsi"/>
                <w:lang w:val="en-US"/>
              </w:rPr>
              <w:t xml:space="preserve"> reads “Container full. Please empty container.” 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60" w:rsidRPr="00200C60" w:rsidRDefault="00200C60" w:rsidP="00676EDF">
            <w:pPr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60" w:rsidRPr="005623EF" w:rsidRDefault="00200C60" w:rsidP="00676EDF">
            <w:pPr>
              <w:rPr>
                <w:rFonts w:cstheme="minorHAnsi"/>
                <w:lang w:val="en-US"/>
              </w:rPr>
            </w:pPr>
          </w:p>
        </w:tc>
      </w:tr>
    </w:tbl>
    <w:p w:rsidR="00880D6C" w:rsidRPr="00880D6C" w:rsidRDefault="00880D6C"/>
    <w:sectPr w:rsidR="00880D6C" w:rsidRPr="00880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7044F"/>
    <w:multiLevelType w:val="hybridMultilevel"/>
    <w:tmpl w:val="12AA75F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EF"/>
    <w:rsid w:val="000042F6"/>
    <w:rsid w:val="0017166F"/>
    <w:rsid w:val="001717F1"/>
    <w:rsid w:val="00187703"/>
    <w:rsid w:val="001F3FC6"/>
    <w:rsid w:val="00200C60"/>
    <w:rsid w:val="00223C15"/>
    <w:rsid w:val="002E4723"/>
    <w:rsid w:val="0033300B"/>
    <w:rsid w:val="00513C89"/>
    <w:rsid w:val="005623EF"/>
    <w:rsid w:val="005E6A67"/>
    <w:rsid w:val="006F48AA"/>
    <w:rsid w:val="007808DB"/>
    <w:rsid w:val="00833754"/>
    <w:rsid w:val="00835BB4"/>
    <w:rsid w:val="008409EB"/>
    <w:rsid w:val="00880D6C"/>
    <w:rsid w:val="008A2CDF"/>
    <w:rsid w:val="009E3EB2"/>
    <w:rsid w:val="00BC489E"/>
    <w:rsid w:val="00BE24E3"/>
    <w:rsid w:val="00D32539"/>
    <w:rsid w:val="00D36954"/>
    <w:rsid w:val="00D426BE"/>
    <w:rsid w:val="00F75435"/>
    <w:rsid w:val="00FC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B415F"/>
  <w15:chartTrackingRefBased/>
  <w15:docId w15:val="{D06D4906-2075-419B-8AA0-9D029800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32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623E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C489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D32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67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93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418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615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16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480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04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408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73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528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535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98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910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44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84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87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715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60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229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732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832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91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357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763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54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961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754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08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627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14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855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14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815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250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067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54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461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924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981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518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260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2026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81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730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8F2AFDA9.dotm</Template>
  <TotalTime>21</TotalTime>
  <Pages>7</Pages>
  <Words>1370</Words>
  <Characters>7541</Characters>
  <Application>Microsoft Office Word</Application>
  <DocSecurity>0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L</dc:creator>
  <cp:keywords/>
  <dc:description/>
  <cp:lastModifiedBy>Lynch, Rory</cp:lastModifiedBy>
  <cp:revision>5</cp:revision>
  <dcterms:created xsi:type="dcterms:W3CDTF">2020-03-04T08:43:00Z</dcterms:created>
  <dcterms:modified xsi:type="dcterms:W3CDTF">2020-03-04T14:36:00Z</dcterms:modified>
</cp:coreProperties>
</file>